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6754" w14:textId="77777777" w:rsidR="002B499C" w:rsidRDefault="00D279D9">
      <w:pPr>
        <w:pStyle w:val="Titel-Projektbezeichnung1"/>
      </w:pPr>
      <w:r>
        <w:t>Testprotokoll</w:t>
      </w:r>
    </w:p>
    <w:p w14:paraId="311CA99A" w14:textId="77777777" w:rsidR="002B499C" w:rsidRDefault="00D279D9">
      <w:pPr>
        <w:pStyle w:val="Titel-Projektbezeichnung2"/>
      </w:pPr>
      <w:r>
        <w:t>Projektname</w:t>
      </w:r>
    </w:p>
    <w:p w14:paraId="33A3599B" w14:textId="77777777" w:rsidR="002B499C" w:rsidRDefault="002B499C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2B499C" w14:paraId="44D663FA" w14:textId="77777777">
        <w:tc>
          <w:tcPr>
            <w:tcW w:w="2127" w:type="dxa"/>
            <w:hideMark/>
          </w:tcPr>
          <w:p w14:paraId="1CB14EED" w14:textId="77777777" w:rsidR="002B499C" w:rsidRDefault="00D279D9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84D9FC625416467087FEF6D2E8ABD9F7"/>
            </w:placeholder>
            <w:showingPlcHdr/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EndPr/>
          <w:sdtContent>
            <w:tc>
              <w:tcPr>
                <w:tcW w:w="6594" w:type="dxa"/>
                <w:hideMark/>
              </w:tcPr>
              <w:p w14:paraId="592D95BD" w14:textId="77777777" w:rsidR="002B499C" w:rsidRDefault="00D279D9">
                <w:pPr>
                  <w:pStyle w:val="AbsatzTab12Pt1-1"/>
                </w:pPr>
                <w:r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2B499C" w14:paraId="58D6BC01" w14:textId="77777777">
        <w:tc>
          <w:tcPr>
            <w:tcW w:w="2127" w:type="dxa"/>
            <w:hideMark/>
          </w:tcPr>
          <w:p w14:paraId="6FC6525F" w14:textId="77777777" w:rsidR="002B499C" w:rsidRDefault="00D279D9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599EEA15FCD44789837C74E82F891A72"/>
            </w:placeholder>
            <w:showingPlcHdr/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EndPr/>
          <w:sdtContent>
            <w:tc>
              <w:tcPr>
                <w:tcW w:w="6594" w:type="dxa"/>
                <w:vAlign w:val="center"/>
                <w:hideMark/>
              </w:tcPr>
              <w:p w14:paraId="2652FD93" w14:textId="77777777" w:rsidR="002B499C" w:rsidRDefault="00D279D9">
                <w:pPr>
                  <w:pStyle w:val="AbsatzTab12Pt1-1"/>
                </w:pPr>
                <w:r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2B499C" w14:paraId="06D6184A" w14:textId="77777777">
        <w:tc>
          <w:tcPr>
            <w:tcW w:w="2127" w:type="dxa"/>
          </w:tcPr>
          <w:p w14:paraId="40F756C4" w14:textId="77777777" w:rsidR="002B499C" w:rsidRDefault="00D279D9">
            <w:pPr>
              <w:pStyle w:val="Projektidentifikation"/>
            </w:pPr>
            <w:r>
              <w:t>Programmname</w:t>
            </w:r>
          </w:p>
        </w:tc>
        <w:tc>
          <w:tcPr>
            <w:tcW w:w="6594" w:type="dxa"/>
            <w:vAlign w:val="center"/>
          </w:tcPr>
          <w:p w14:paraId="6BC88653" w14:textId="77777777" w:rsidR="002B499C" w:rsidRDefault="002B499C">
            <w:pPr>
              <w:pStyle w:val="AbsatzTab12Pt1-1"/>
            </w:pPr>
          </w:p>
        </w:tc>
      </w:tr>
      <w:tr w:rsidR="002B499C" w14:paraId="5A7B5EBC" w14:textId="77777777">
        <w:tc>
          <w:tcPr>
            <w:tcW w:w="2127" w:type="dxa"/>
          </w:tcPr>
          <w:p w14:paraId="5E6E855B" w14:textId="77777777" w:rsidR="002B499C" w:rsidRDefault="00D279D9">
            <w:pPr>
              <w:pStyle w:val="Projektidentifikation"/>
            </w:pPr>
            <w:r>
              <w:t>Projektnummer</w:t>
            </w:r>
          </w:p>
        </w:tc>
        <w:tc>
          <w:tcPr>
            <w:tcW w:w="6594" w:type="dxa"/>
            <w:vAlign w:val="center"/>
          </w:tcPr>
          <w:p w14:paraId="50FECFEC" w14:textId="77777777" w:rsidR="002B499C" w:rsidRDefault="002B499C">
            <w:pPr>
              <w:pStyle w:val="AbsatzTab12Pt1-1"/>
            </w:pPr>
          </w:p>
        </w:tc>
      </w:tr>
      <w:tr w:rsidR="002B499C" w14:paraId="37E8A86F" w14:textId="77777777">
        <w:tc>
          <w:tcPr>
            <w:tcW w:w="2127" w:type="dxa"/>
            <w:hideMark/>
          </w:tcPr>
          <w:p w14:paraId="49EE2F82" w14:textId="77777777" w:rsidR="002B499C" w:rsidRDefault="00D279D9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51A16691" w14:textId="509C640D" w:rsidR="002B499C" w:rsidRDefault="00E50A94">
            <w:pPr>
              <w:pStyle w:val="AbsatzTab12Pt1-1"/>
            </w:pPr>
            <w:r>
              <w:t>Colin Pi</w:t>
            </w:r>
            <w:r w:rsidR="00746244">
              <w:t>g</w:t>
            </w:r>
            <w:r>
              <w:t>uet</w:t>
            </w:r>
          </w:p>
        </w:tc>
      </w:tr>
      <w:tr w:rsidR="002B499C" w14:paraId="54084832" w14:textId="77777777">
        <w:tc>
          <w:tcPr>
            <w:tcW w:w="2127" w:type="dxa"/>
            <w:hideMark/>
          </w:tcPr>
          <w:p w14:paraId="73928968" w14:textId="77777777" w:rsidR="002B499C" w:rsidRDefault="00D279D9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57AE47E0" w14:textId="77777777" w:rsidR="002B499C" w:rsidRDefault="00D279D9">
            <w:pPr>
              <w:pStyle w:val="AbsatzTab12Pt1-1"/>
            </w:pPr>
            <w:r>
              <w:t>0.1</w:t>
            </w:r>
          </w:p>
        </w:tc>
      </w:tr>
      <w:tr w:rsidR="002B499C" w14:paraId="3F917357" w14:textId="77777777">
        <w:trPr>
          <w:trHeight w:val="337"/>
          <w:tblHeader/>
        </w:trPr>
        <w:tc>
          <w:tcPr>
            <w:tcW w:w="2127" w:type="dxa"/>
            <w:hideMark/>
          </w:tcPr>
          <w:p w14:paraId="5CC68E9D" w14:textId="77777777" w:rsidR="002B499C" w:rsidRDefault="00D279D9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369941C2F8144125BD16F1784BE20080"/>
            </w:placeholder>
            <w15:color w:val="66CCFF"/>
            <w:date w:fullDate="2024-01-12T00:00:00Z">
              <w:dateFormat w:val="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6594" w:type="dxa"/>
                <w:hideMark/>
              </w:tcPr>
              <w:p w14:paraId="4859FED1" w14:textId="1B17764F" w:rsidR="002B499C" w:rsidRDefault="00E50A94">
                <w:pPr>
                  <w:pStyle w:val="AbsatzTab12Pt1-1"/>
                </w:pPr>
                <w:r>
                  <w:t>12. Januar 2024</w:t>
                </w:r>
              </w:p>
            </w:tc>
          </w:sdtContent>
        </w:sdt>
      </w:tr>
      <w:tr w:rsidR="002B499C" w14:paraId="6EB428AF" w14:textId="77777777">
        <w:trPr>
          <w:trHeight w:val="337"/>
          <w:tblHeader/>
        </w:trPr>
        <w:tc>
          <w:tcPr>
            <w:tcW w:w="2127" w:type="dxa"/>
            <w:hideMark/>
          </w:tcPr>
          <w:p w14:paraId="4A029B29" w14:textId="77777777" w:rsidR="002B499C" w:rsidRDefault="00D279D9">
            <w:pPr>
              <w:pStyle w:val="Projektidentifikation"/>
            </w:pPr>
            <w:r>
              <w:t>Auftraggeber</w:t>
            </w:r>
          </w:p>
        </w:tc>
        <w:tc>
          <w:tcPr>
            <w:tcW w:w="6594" w:type="dxa"/>
            <w:hideMark/>
          </w:tcPr>
          <w:p w14:paraId="61074377" w14:textId="0A7BD35D" w:rsidR="002B499C" w:rsidRDefault="00E50A94">
            <w:pPr>
              <w:pStyle w:val="AbsatzTab12Pt1-1"/>
            </w:pPr>
            <w:r>
              <w:t>Jörg Häderli</w:t>
            </w:r>
          </w:p>
        </w:tc>
      </w:tr>
      <w:tr w:rsidR="002B499C" w14:paraId="70FE27A1" w14:textId="77777777">
        <w:tc>
          <w:tcPr>
            <w:tcW w:w="2127" w:type="dxa"/>
            <w:hideMark/>
          </w:tcPr>
          <w:p w14:paraId="1089B677" w14:textId="77777777" w:rsidR="002B499C" w:rsidRDefault="00D279D9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0E29B47F" w14:textId="5DE35339" w:rsidR="002B499C" w:rsidRDefault="00E50A94">
            <w:pPr>
              <w:pStyle w:val="AbsatzTab12Pt1-1"/>
            </w:pPr>
            <w:r>
              <w:t>Rahel Hüppi, Colin Pi</w:t>
            </w:r>
            <w:r w:rsidR="00746244">
              <w:t>g</w:t>
            </w:r>
            <w:r>
              <w:t xml:space="preserve">uet, </w:t>
            </w:r>
            <w:r>
              <w:t>Cyril Tobler</w:t>
            </w:r>
          </w:p>
        </w:tc>
      </w:tr>
      <w:tr w:rsidR="002B499C" w14:paraId="5F25E73B" w14:textId="77777777">
        <w:tc>
          <w:tcPr>
            <w:tcW w:w="2127" w:type="dxa"/>
          </w:tcPr>
          <w:p w14:paraId="61432DDE" w14:textId="77777777" w:rsidR="002B499C" w:rsidRDefault="00D279D9">
            <w:pPr>
              <w:pStyle w:val="Projektidentifikation"/>
            </w:pPr>
            <w:r>
              <w:t>Verteiler</w:t>
            </w:r>
          </w:p>
        </w:tc>
        <w:tc>
          <w:tcPr>
            <w:tcW w:w="6594" w:type="dxa"/>
            <w:vAlign w:val="center"/>
          </w:tcPr>
          <w:p w14:paraId="69438A84" w14:textId="77777777" w:rsidR="002B499C" w:rsidRDefault="002B499C">
            <w:pPr>
              <w:pStyle w:val="AbsatzTab12Pt1-1"/>
            </w:pPr>
          </w:p>
        </w:tc>
      </w:tr>
    </w:tbl>
    <w:p w14:paraId="4C24B73F" w14:textId="77777777" w:rsidR="002B499C" w:rsidRDefault="00D279D9">
      <w:pPr>
        <w:pStyle w:val="Inhaltsverzeichnis12"/>
      </w:pPr>
      <w:bookmarkStart w:id="1" w:name="_Toc530490772"/>
      <w:bookmarkStart w:id="2" w:name="_Toc155965727"/>
      <w:r>
        <w:t>Änderungsverzeichnis</w:t>
      </w:r>
      <w:bookmarkEnd w:id="0"/>
      <w:bookmarkEnd w:id="1"/>
      <w:bookmarkEnd w:id="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2B499C" w14:paraId="0B662022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6CC8C" w14:textId="77777777" w:rsidR="002B499C" w:rsidRDefault="00D279D9">
            <w:pPr>
              <w:pStyle w:val="AbsatzTab12PtTitel"/>
            </w:pPr>
            <w: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31D67A" w14:textId="77777777" w:rsidR="002B499C" w:rsidRDefault="00D279D9">
            <w:pPr>
              <w:pStyle w:val="AbsatzTab12PtTitel"/>
            </w:pPr>
            <w:r>
              <w:t>Datum</w:t>
            </w:r>
            <w: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FDC1F7" w14:textId="77777777" w:rsidR="002B499C" w:rsidRDefault="00D279D9">
            <w:pPr>
              <w:pStyle w:val="AbsatzTab12PtTitel"/>
            </w:pPr>
            <w: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06EAB0" w14:textId="77777777" w:rsidR="002B499C" w:rsidRDefault="00D279D9">
            <w:pPr>
              <w:pStyle w:val="AbsatzTab12PtTitel"/>
            </w:pPr>
            <w:r>
              <w:t>Autor</w:t>
            </w:r>
          </w:p>
        </w:tc>
      </w:tr>
      <w:tr w:rsidR="00746244" w14:paraId="4BC2FFC2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62AF" w14:textId="77777777" w:rsidR="00746244" w:rsidRDefault="00746244" w:rsidP="00746244">
            <w:pPr>
              <w:pStyle w:val="AbsatzTab11Pt1-1"/>
            </w:pPr>
            <w: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C577" w14:textId="607131BE" w:rsidR="00746244" w:rsidRDefault="00746244" w:rsidP="00746244">
            <w:pPr>
              <w:pStyle w:val="AbsatzTab11Pt1-1"/>
            </w:pPr>
            <w:r>
              <w:t>12.01.2024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43AA" w14:textId="686F495B" w:rsidR="00746244" w:rsidRDefault="00746244" w:rsidP="00746244">
            <w:pPr>
              <w:pStyle w:val="AbsatzTab11Pt1-1"/>
            </w:pPr>
            <w:r>
              <w:t>Testprotokoll angefangen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BE02" w14:textId="001C9EFF" w:rsidR="00746244" w:rsidRDefault="00746244" w:rsidP="00746244">
            <w:pPr>
              <w:pStyle w:val="AbsatzTab11Pt1-1"/>
            </w:pPr>
            <w:r>
              <w:t>Rahel Hüppi, Colin Piguet, Cyril Tobler</w:t>
            </w:r>
          </w:p>
        </w:tc>
      </w:tr>
      <w:tr w:rsidR="00746244" w14:paraId="52746931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95B0" w14:textId="77777777" w:rsidR="00746244" w:rsidRDefault="00746244" w:rsidP="00746244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3D1A" w14:textId="77777777" w:rsidR="00746244" w:rsidRDefault="00746244" w:rsidP="00746244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092E" w14:textId="77777777" w:rsidR="00746244" w:rsidRDefault="00746244" w:rsidP="00746244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F16A" w14:textId="77777777" w:rsidR="00746244" w:rsidRDefault="00746244" w:rsidP="00746244">
            <w:pPr>
              <w:pStyle w:val="AbsatzTab11Pt1-1"/>
            </w:pPr>
          </w:p>
        </w:tc>
      </w:tr>
      <w:tr w:rsidR="00746244" w14:paraId="3E272B82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560A" w14:textId="77777777" w:rsidR="00746244" w:rsidRDefault="00746244" w:rsidP="00746244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A448" w14:textId="77777777" w:rsidR="00746244" w:rsidRDefault="00746244" w:rsidP="00746244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5883" w14:textId="77777777" w:rsidR="00746244" w:rsidRDefault="00746244" w:rsidP="00746244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8B41" w14:textId="77777777" w:rsidR="00746244" w:rsidRDefault="00746244" w:rsidP="00746244">
            <w:pPr>
              <w:pStyle w:val="AbsatzTab11Pt1-1"/>
            </w:pPr>
          </w:p>
        </w:tc>
      </w:tr>
      <w:tr w:rsidR="00746244" w14:paraId="27AD32E3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ED78" w14:textId="77777777" w:rsidR="00746244" w:rsidRDefault="00746244" w:rsidP="00746244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0D3B" w14:textId="77777777" w:rsidR="00746244" w:rsidRDefault="00746244" w:rsidP="00746244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54FF" w14:textId="77777777" w:rsidR="00746244" w:rsidRDefault="00746244" w:rsidP="00746244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75D4" w14:textId="77777777" w:rsidR="00746244" w:rsidRDefault="00746244" w:rsidP="00746244">
            <w:pPr>
              <w:pStyle w:val="AbsatzTab11Pt1-1"/>
            </w:pPr>
          </w:p>
        </w:tc>
      </w:tr>
    </w:tbl>
    <w:p w14:paraId="3A860562" w14:textId="710B7376" w:rsidR="002B499C" w:rsidRDefault="00D279D9">
      <w:pPr>
        <w:pStyle w:val="Beschriftung"/>
      </w:pPr>
      <w:bookmarkStart w:id="3" w:name="_Toc448251712"/>
      <w:bookmarkStart w:id="4" w:name="_Toc533525023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E50A9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Änderungskontrolle</w:t>
      </w:r>
      <w:bookmarkEnd w:id="3"/>
      <w:bookmarkEnd w:id="4"/>
    </w:p>
    <w:p w14:paraId="42894F0D" w14:textId="77777777" w:rsidR="002B499C" w:rsidRDefault="00D279D9">
      <w:pPr>
        <w:pStyle w:val="Inhaltsverzeichnis12"/>
      </w:pPr>
      <w:bookmarkStart w:id="5" w:name="_Toc527977149"/>
      <w:bookmarkStart w:id="6" w:name="_Toc527983432"/>
      <w:bookmarkStart w:id="7" w:name="_Toc530490773"/>
      <w:bookmarkStart w:id="8" w:name="_Toc155965728"/>
      <w:r>
        <w:t>Beschreibung</w:t>
      </w:r>
      <w:bookmarkEnd w:id="5"/>
      <w:bookmarkEnd w:id="6"/>
      <w:bookmarkEnd w:id="7"/>
      <w:bookmarkEnd w:id="8"/>
    </w:p>
    <w:p w14:paraId="28AA8662" w14:textId="77777777" w:rsidR="002B499C" w:rsidRDefault="00D279D9">
      <w:pPr>
        <w:pStyle w:val="Absatz"/>
      </w:pPr>
      <w:r>
        <w:t xml:space="preserve">Das Testprotokoll hält die </w:t>
      </w:r>
      <w:r>
        <w:t>Testergebnisse fest. Die Testergebnisse sind gemäss den im Testkonzept definierten Mängelklassen bewertet.</w:t>
      </w:r>
    </w:p>
    <w:p w14:paraId="30F21D38" w14:textId="77777777" w:rsidR="002B499C" w:rsidRDefault="00D279D9">
      <w:pPr>
        <w:pStyle w:val="Titel-berschrift"/>
      </w:pPr>
      <w:bookmarkStart w:id="9" w:name="_Toc448237589"/>
      <w:bookmarkStart w:id="10" w:name="_Toc527983433"/>
      <w:bookmarkStart w:id="11" w:name="_Toc530490774"/>
      <w:bookmarkStart w:id="12" w:name="_Toc493855174"/>
      <w:bookmarkStart w:id="13" w:name="_Toc155965729"/>
      <w:r>
        <w:lastRenderedPageBreak/>
        <w:t>Übersicht der Testfälle / Testdurchführungen</w:t>
      </w:r>
      <w:bookmarkEnd w:id="13"/>
    </w:p>
    <w:p w14:paraId="5357A8FC" w14:textId="77777777" w:rsidR="002B499C" w:rsidRDefault="00D279D9">
      <w:pPr>
        <w:pStyle w:val="Absatz"/>
      </w:pPr>
      <w:r>
        <w:t>Hinweis auf das Testkonzept</w:t>
      </w:r>
    </w:p>
    <w:p w14:paraId="64FABBDD" w14:textId="77777777" w:rsidR="002B499C" w:rsidRDefault="002B499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2B499C" w14:paraId="79E4896C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5F1D8" w14:textId="77777777" w:rsidR="002B499C" w:rsidRDefault="00D279D9">
            <w:pPr>
              <w:pStyle w:val="AbsatzTab12PtTitel"/>
            </w:pPr>
            <w: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1B95CE" w14:textId="77777777" w:rsidR="002B499C" w:rsidRDefault="00D279D9">
            <w:pPr>
              <w:pStyle w:val="AbsatzTab12PtTitel"/>
            </w:pPr>
            <w:r>
              <w:t>Bezeichnung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4ECB5D" w14:textId="77777777" w:rsidR="002B499C" w:rsidRDefault="00D279D9">
            <w:pPr>
              <w:pStyle w:val="AbsatzTab12PtTitel"/>
            </w:pPr>
            <w:r>
              <w:t>Testdatum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DCA339" w14:textId="77777777" w:rsidR="002B499C" w:rsidRDefault="00D279D9">
            <w:pPr>
              <w:pStyle w:val="AbsatzTab12PtTitel"/>
            </w:pPr>
            <w:r>
              <w:t>Tester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6EA609" w14:textId="77777777" w:rsidR="002B499C" w:rsidRDefault="00D279D9">
            <w:pPr>
              <w:pStyle w:val="AbsatzTab12PtTitel"/>
            </w:pPr>
            <w:r>
              <w:t>FK*</w:t>
            </w:r>
          </w:p>
        </w:tc>
      </w:tr>
      <w:tr w:rsidR="002B499C" w14:paraId="04368C7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F27D" w14:textId="77777777" w:rsidR="002B499C" w:rsidRDefault="00D279D9">
            <w:pPr>
              <w:pStyle w:val="AbsatzTab12Pt1-1Kur"/>
            </w:pPr>
            <w: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81CB" w14:textId="13853501" w:rsidR="002B499C" w:rsidRDefault="00B5476F">
            <w:pPr>
              <w:pStyle w:val="AbsatzTab12Pt1-1Kur"/>
            </w:pPr>
            <w:r>
              <w:t>Internetzugang im LAN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F4786" w14:textId="429DED4A" w:rsidR="002B499C" w:rsidRDefault="00B5476F">
            <w:pPr>
              <w:pStyle w:val="AbsatzTab12Pt1-1Kur"/>
            </w:pPr>
            <w:r>
              <w:t>12.01.2024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57C668" w14:textId="7F90C435" w:rsidR="002B499C" w:rsidRDefault="00B5476F">
            <w:pPr>
              <w:pStyle w:val="AbsatzTab12Pt1-1Kur"/>
            </w:pPr>
            <w:r>
              <w:t>Rahel Hüppi, Colin Piguet, Cyril Tobler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635EBE" w14:textId="0EA563B3" w:rsidR="002B499C" w:rsidRDefault="002B499C">
            <w:pPr>
              <w:pStyle w:val="AbsatzTab12Pt1-1Kur"/>
            </w:pPr>
          </w:p>
        </w:tc>
      </w:tr>
      <w:tr w:rsidR="00B5476F" w14:paraId="35660E4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A613" w14:textId="77777777" w:rsidR="00B5476F" w:rsidRDefault="00B5476F" w:rsidP="00B5476F">
            <w:pPr>
              <w:pStyle w:val="AbsatzTab12Pt1-1Kur"/>
            </w:pPr>
            <w: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FAC0" w14:textId="1DA7043A" w:rsidR="00B5476F" w:rsidRDefault="00B5476F" w:rsidP="00B5476F">
            <w:pPr>
              <w:pStyle w:val="AbsatzTab12Pt1-1Kur"/>
            </w:pPr>
            <w:r>
              <w:t>IP Verteilung über DHCP</w:t>
            </w:r>
            <w:r>
              <w:t xml:space="preserve"> im LAN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3EB550A" w14:textId="0E58B861" w:rsidR="00B5476F" w:rsidRDefault="00D279D9" w:rsidP="00B5476F">
            <w:pPr>
              <w:pStyle w:val="AbsatzTab12Pt1-1Kur"/>
            </w:pPr>
            <w:r>
              <w:t>12.01.2024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62A50CE" w14:textId="5502C41C" w:rsidR="00B5476F" w:rsidRDefault="00D279D9" w:rsidP="00B5476F">
            <w:pPr>
              <w:pStyle w:val="AbsatzTab12Pt1-1Kur"/>
            </w:pPr>
            <w:r>
              <w:t>Rahel Hüppi, Colin Piguet, Cyril Tobler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06A9F18" w14:textId="77777777" w:rsidR="00B5476F" w:rsidRDefault="00B5476F" w:rsidP="00B5476F">
            <w:pPr>
              <w:pStyle w:val="AbsatzTab12Pt1-1Kur"/>
            </w:pPr>
          </w:p>
        </w:tc>
      </w:tr>
      <w:tr w:rsidR="00B5476F" w14:paraId="4724224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4464" w14:textId="77777777" w:rsidR="00B5476F" w:rsidRDefault="00B5476F" w:rsidP="00B5476F">
            <w:pPr>
              <w:pStyle w:val="AbsatzTab12Pt1-1Kur"/>
            </w:pPr>
            <w: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6E72" w14:textId="090CB5A2" w:rsidR="00B5476F" w:rsidRDefault="00D279D9" w:rsidP="00B5476F">
            <w:pPr>
              <w:pStyle w:val="AbsatzTab12Pt1-1Kur"/>
            </w:pPr>
            <w:r>
              <w:t xml:space="preserve">Internetzugang im </w:t>
            </w:r>
            <w:r>
              <w:t>W</w:t>
            </w:r>
            <w:r>
              <w:t>LAN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3ACD525" w14:textId="21564BD0" w:rsidR="00B5476F" w:rsidRDefault="00D279D9" w:rsidP="00B5476F">
            <w:pPr>
              <w:pStyle w:val="AbsatzTab12Pt1-1Kur"/>
            </w:pPr>
            <w:r>
              <w:t>12.01.2024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879BC18" w14:textId="759754F0" w:rsidR="00B5476F" w:rsidRDefault="00D279D9" w:rsidP="00B5476F">
            <w:pPr>
              <w:pStyle w:val="AbsatzTab12Pt1-1Kur"/>
            </w:pPr>
            <w:r>
              <w:t>Rahel Hüppi, Colin Piguet, Cyril Tobler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1319B6A" w14:textId="77777777" w:rsidR="00B5476F" w:rsidRDefault="00B5476F" w:rsidP="00B5476F">
            <w:pPr>
              <w:pStyle w:val="AbsatzTab12Pt1-1Kur"/>
            </w:pPr>
          </w:p>
        </w:tc>
      </w:tr>
      <w:tr w:rsidR="00B5476F" w14:paraId="579B233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BF6E" w14:textId="3C2C7560" w:rsidR="00B5476F" w:rsidRDefault="00D279D9" w:rsidP="00B5476F">
            <w:pPr>
              <w:pStyle w:val="AbsatzTab12Pt1-1Kur"/>
            </w:pPr>
            <w:r>
              <w:t>T-004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BD4B" w14:textId="5CA2EF97" w:rsidR="00B5476F" w:rsidRDefault="00D279D9" w:rsidP="00B5476F">
            <w:pPr>
              <w:pStyle w:val="AbsatzTab12Pt1-1Kur"/>
            </w:pPr>
            <w:r>
              <w:t xml:space="preserve">IP Verteilung über DHCP im </w:t>
            </w:r>
            <w:r>
              <w:t>W</w:t>
            </w:r>
            <w:r>
              <w:t>LAN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A51DA62" w14:textId="61CFDB13" w:rsidR="00B5476F" w:rsidRDefault="00D279D9" w:rsidP="00B5476F">
            <w:pPr>
              <w:pStyle w:val="AbsatzTab12Pt1-1Kur"/>
            </w:pPr>
            <w:r>
              <w:t>12.01.2024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133D046" w14:textId="685C7106" w:rsidR="00B5476F" w:rsidRDefault="00D279D9" w:rsidP="00B5476F">
            <w:pPr>
              <w:pStyle w:val="AbsatzTab12Pt1-1Kur"/>
            </w:pPr>
            <w:r>
              <w:t>Rahel Hüppi, Colin Piguet, Cyril Tobler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BC9CBC6" w14:textId="77777777" w:rsidR="00B5476F" w:rsidRDefault="00B5476F" w:rsidP="00B5476F">
            <w:pPr>
              <w:pStyle w:val="AbsatzTab12Pt1-1Kur"/>
            </w:pPr>
          </w:p>
        </w:tc>
      </w:tr>
      <w:tr w:rsidR="00B5476F" w14:paraId="257B245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452C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AD88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EC220AE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86CB12A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CD57F22" w14:textId="77777777" w:rsidR="00B5476F" w:rsidRDefault="00B5476F" w:rsidP="00B5476F">
            <w:pPr>
              <w:pStyle w:val="AbsatzTab12Pt1-1Kur"/>
            </w:pPr>
          </w:p>
        </w:tc>
      </w:tr>
      <w:tr w:rsidR="00B5476F" w14:paraId="001A372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706E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CB21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603A069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42DA1D4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5A61901" w14:textId="77777777" w:rsidR="00B5476F" w:rsidRDefault="00B5476F" w:rsidP="00B5476F">
            <w:pPr>
              <w:pStyle w:val="AbsatzTab12Pt1-1Kur"/>
            </w:pPr>
          </w:p>
        </w:tc>
      </w:tr>
      <w:tr w:rsidR="00B5476F" w14:paraId="55F51A3D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62FB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F72D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7263FD8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16C2F81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E6724A0" w14:textId="77777777" w:rsidR="00B5476F" w:rsidRDefault="00B5476F" w:rsidP="00B5476F">
            <w:pPr>
              <w:pStyle w:val="AbsatzTab12Pt1-1Kur"/>
            </w:pPr>
          </w:p>
        </w:tc>
      </w:tr>
      <w:tr w:rsidR="00B5476F" w14:paraId="10B98CD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89C6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5530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F56C744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F27315A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D9D25A1" w14:textId="77777777" w:rsidR="00B5476F" w:rsidRDefault="00B5476F" w:rsidP="00B5476F">
            <w:pPr>
              <w:pStyle w:val="AbsatzTab12Pt1-1Kur"/>
            </w:pPr>
          </w:p>
        </w:tc>
      </w:tr>
      <w:tr w:rsidR="00B5476F" w14:paraId="21CECE6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2D88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7AB2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AED2AA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FD4689F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2BE83B0" w14:textId="77777777" w:rsidR="00B5476F" w:rsidRDefault="00B5476F" w:rsidP="00B5476F">
            <w:pPr>
              <w:pStyle w:val="AbsatzTab12Pt1-1Kur"/>
            </w:pPr>
          </w:p>
        </w:tc>
      </w:tr>
      <w:tr w:rsidR="00B5476F" w14:paraId="2B7216BD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381B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279E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0CDC100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071E65B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9F043A" w14:textId="77777777" w:rsidR="00B5476F" w:rsidRDefault="00B5476F" w:rsidP="00B5476F">
            <w:pPr>
              <w:pStyle w:val="AbsatzTab12Pt1-1Kur"/>
            </w:pPr>
          </w:p>
        </w:tc>
      </w:tr>
      <w:tr w:rsidR="00B5476F" w14:paraId="504C310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1944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1FEA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AA4885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EAD0176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E1E0255" w14:textId="77777777" w:rsidR="00B5476F" w:rsidRDefault="00B5476F" w:rsidP="00B5476F">
            <w:pPr>
              <w:pStyle w:val="AbsatzTab12Pt1-1Kur"/>
            </w:pPr>
          </w:p>
        </w:tc>
      </w:tr>
      <w:tr w:rsidR="00B5476F" w14:paraId="352AE8E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8B39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CD97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B4A096D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2585FD5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36141ED" w14:textId="77777777" w:rsidR="00B5476F" w:rsidRDefault="00B5476F" w:rsidP="00B5476F">
            <w:pPr>
              <w:pStyle w:val="AbsatzTab12Pt1-1Kur"/>
            </w:pPr>
          </w:p>
        </w:tc>
      </w:tr>
      <w:tr w:rsidR="00B5476F" w14:paraId="0915644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DA07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13A9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D08216B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BF6FCB4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D4988E3" w14:textId="77777777" w:rsidR="00B5476F" w:rsidRDefault="00B5476F" w:rsidP="00B5476F">
            <w:pPr>
              <w:pStyle w:val="AbsatzTab12Pt1-1Kur"/>
            </w:pPr>
          </w:p>
        </w:tc>
      </w:tr>
      <w:tr w:rsidR="00B5476F" w14:paraId="0DA5307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BC5B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AA40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252461F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958EA41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31F9509" w14:textId="77777777" w:rsidR="00B5476F" w:rsidRDefault="00B5476F" w:rsidP="00B5476F">
            <w:pPr>
              <w:pStyle w:val="AbsatzTab12Pt1-1Kur"/>
            </w:pPr>
          </w:p>
        </w:tc>
      </w:tr>
      <w:tr w:rsidR="00B5476F" w14:paraId="7D45B57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4568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5EE7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54C9FA1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794C9EB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212FB77" w14:textId="77777777" w:rsidR="00B5476F" w:rsidRDefault="00B5476F" w:rsidP="00B5476F">
            <w:pPr>
              <w:pStyle w:val="AbsatzTab12Pt1-1Kur"/>
            </w:pPr>
          </w:p>
        </w:tc>
      </w:tr>
      <w:tr w:rsidR="00B5476F" w14:paraId="50CBD49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304D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0244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34CD421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572BF44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E208645" w14:textId="77777777" w:rsidR="00B5476F" w:rsidRDefault="00B5476F" w:rsidP="00B5476F">
            <w:pPr>
              <w:pStyle w:val="AbsatzTab12Pt1-1Kur"/>
            </w:pPr>
          </w:p>
        </w:tc>
      </w:tr>
      <w:tr w:rsidR="00B5476F" w14:paraId="0A30CE9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8DCD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C41F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2629A27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BC0892F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45BA0B3" w14:textId="77777777" w:rsidR="00B5476F" w:rsidRDefault="00B5476F" w:rsidP="00B5476F">
            <w:pPr>
              <w:pStyle w:val="AbsatzTab12Pt1-1Kur"/>
            </w:pPr>
          </w:p>
        </w:tc>
      </w:tr>
      <w:tr w:rsidR="00B5476F" w14:paraId="2585175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4F59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D0A9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803E09A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7CC3B81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113893F" w14:textId="77777777" w:rsidR="00B5476F" w:rsidRDefault="00B5476F" w:rsidP="00B5476F">
            <w:pPr>
              <w:pStyle w:val="AbsatzTab12Pt1-1Kur"/>
            </w:pPr>
          </w:p>
        </w:tc>
      </w:tr>
      <w:tr w:rsidR="00B5476F" w14:paraId="63CB915D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570C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68C2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4C5CEFE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3A2AB0F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2892E8D" w14:textId="77777777" w:rsidR="00B5476F" w:rsidRDefault="00B5476F" w:rsidP="00B5476F">
            <w:pPr>
              <w:pStyle w:val="AbsatzTab12Pt1-1Kur"/>
            </w:pPr>
          </w:p>
        </w:tc>
      </w:tr>
      <w:tr w:rsidR="00B5476F" w14:paraId="3B7D17C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9B32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81B0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C062371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28A6C1D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36241A5" w14:textId="77777777" w:rsidR="00B5476F" w:rsidRDefault="00B5476F" w:rsidP="00B5476F">
            <w:pPr>
              <w:pStyle w:val="AbsatzTab12Pt1-1Kur"/>
            </w:pPr>
          </w:p>
        </w:tc>
      </w:tr>
      <w:tr w:rsidR="00B5476F" w14:paraId="2826D47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3C87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D2B8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373C837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BD4CAFD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D7BF9B1" w14:textId="77777777" w:rsidR="00B5476F" w:rsidRDefault="00B5476F" w:rsidP="00B5476F">
            <w:pPr>
              <w:pStyle w:val="AbsatzTab12Pt1-1Kur"/>
            </w:pPr>
          </w:p>
        </w:tc>
      </w:tr>
      <w:tr w:rsidR="00B5476F" w14:paraId="3CC4575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B8E9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C11F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470B37B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2A23AC4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B55D2E" w14:textId="77777777" w:rsidR="00B5476F" w:rsidRDefault="00B5476F" w:rsidP="00B5476F">
            <w:pPr>
              <w:pStyle w:val="AbsatzTab12Pt1-1Kur"/>
            </w:pPr>
          </w:p>
        </w:tc>
      </w:tr>
      <w:tr w:rsidR="00B5476F" w14:paraId="6C4931B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B10D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1BE3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C7396FA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973C18D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8D4F1B4" w14:textId="77777777" w:rsidR="00B5476F" w:rsidRDefault="00B5476F" w:rsidP="00B5476F">
            <w:pPr>
              <w:pStyle w:val="AbsatzTab12Pt1-1Kur"/>
            </w:pPr>
          </w:p>
        </w:tc>
      </w:tr>
      <w:tr w:rsidR="00B5476F" w14:paraId="551F157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796B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CC2B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B4F86B4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4EF959D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64B62EE" w14:textId="77777777" w:rsidR="00B5476F" w:rsidRDefault="00B5476F" w:rsidP="00B5476F">
            <w:pPr>
              <w:pStyle w:val="AbsatzTab12Pt1-1Kur"/>
            </w:pPr>
          </w:p>
        </w:tc>
      </w:tr>
      <w:tr w:rsidR="00B5476F" w14:paraId="7F78CF5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10E8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613B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FBF032D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DE9C12B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BA47712" w14:textId="77777777" w:rsidR="00B5476F" w:rsidRDefault="00B5476F" w:rsidP="00B5476F">
            <w:pPr>
              <w:pStyle w:val="AbsatzTab12Pt1-1Kur"/>
            </w:pPr>
          </w:p>
        </w:tc>
      </w:tr>
      <w:tr w:rsidR="00B5476F" w14:paraId="189CC0F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5833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8D71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DD91DFC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D604901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1DD79F7" w14:textId="77777777" w:rsidR="00B5476F" w:rsidRDefault="00B5476F" w:rsidP="00B5476F">
            <w:pPr>
              <w:pStyle w:val="AbsatzTab12Pt1-1Kur"/>
            </w:pPr>
          </w:p>
        </w:tc>
      </w:tr>
      <w:tr w:rsidR="00B5476F" w14:paraId="4007D43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7B1A" w14:textId="77777777" w:rsidR="00B5476F" w:rsidRDefault="00B5476F" w:rsidP="00B5476F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7734" w14:textId="77777777" w:rsidR="00B5476F" w:rsidRDefault="00B5476F" w:rsidP="00B5476F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507C8CD" w14:textId="77777777" w:rsidR="00B5476F" w:rsidRDefault="00B5476F" w:rsidP="00B5476F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6AF422F" w14:textId="77777777" w:rsidR="00B5476F" w:rsidRDefault="00B5476F" w:rsidP="00B5476F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C8AB329" w14:textId="77777777" w:rsidR="00B5476F" w:rsidRDefault="00B5476F" w:rsidP="00B5476F">
            <w:pPr>
              <w:pStyle w:val="AbsatzTab12Pt1-1Kur"/>
            </w:pPr>
          </w:p>
        </w:tc>
      </w:tr>
      <w:tr w:rsidR="00B5476F" w14:paraId="3FD16FC1" w14:textId="77777777">
        <w:tc>
          <w:tcPr>
            <w:tcW w:w="9214" w:type="dxa"/>
            <w:gridSpan w:val="5"/>
            <w:shd w:val="clear" w:color="auto" w:fill="F0F0F0"/>
          </w:tcPr>
          <w:p w14:paraId="0764C475" w14:textId="77777777" w:rsidR="00B5476F" w:rsidRDefault="00B5476F" w:rsidP="00B5476F">
            <w:pPr>
              <w:pStyle w:val="AbsatzTab10Pt1-1KurFett"/>
            </w:pPr>
            <w:r>
              <w:t>Legende: FK = Mängelklasse (Testergebnis)</w:t>
            </w:r>
          </w:p>
        </w:tc>
      </w:tr>
    </w:tbl>
    <w:p w14:paraId="60B9223E" w14:textId="77777777" w:rsidR="002B499C" w:rsidRDefault="002B499C">
      <w:pPr>
        <w:pStyle w:val="Absatz"/>
      </w:pPr>
    </w:p>
    <w:p w14:paraId="39638A47" w14:textId="77777777" w:rsidR="002B499C" w:rsidRDefault="00D279D9">
      <w:pPr>
        <w:pStyle w:val="berschrift1"/>
        <w:pageBreakBefore/>
        <w:numPr>
          <w:ilvl w:val="0"/>
          <w:numId w:val="28"/>
        </w:numPr>
        <w:ind w:left="431" w:hanging="431"/>
      </w:pPr>
      <w:bookmarkStart w:id="14" w:name="_Toc155965730"/>
      <w:bookmarkEnd w:id="9"/>
      <w:bookmarkEnd w:id="10"/>
      <w:bookmarkEnd w:id="11"/>
      <w:bookmarkEnd w:id="12"/>
      <w:r>
        <w:lastRenderedPageBreak/>
        <w:t>Testfall</w:t>
      </w:r>
      <w:bookmarkEnd w:id="14"/>
    </w:p>
    <w:p w14:paraId="3ABC92E5" w14:textId="77777777" w:rsidR="002B499C" w:rsidRDefault="00D279D9">
      <w:pPr>
        <w:pStyle w:val="Text-Titel"/>
      </w:pPr>
      <w:bookmarkStart w:id="15" w:name="_Toc533523592"/>
      <w:r>
        <w:t>Testfallbeschreibung</w:t>
      </w:r>
      <w:bookmarkEnd w:id="15"/>
    </w:p>
    <w:p w14:paraId="6F5C3182" w14:textId="77777777" w:rsidR="002B499C" w:rsidRDefault="002B499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2B499C" w14:paraId="3FB0B1C7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42BA8" w14:textId="77777777" w:rsidR="002B499C" w:rsidRDefault="00D279D9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BA75E" w14:textId="77777777" w:rsidR="002B499C" w:rsidRDefault="00D279D9">
            <w:pPr>
              <w:pStyle w:val="AbsatzTab12Pt1-1Kur"/>
            </w:pPr>
            <w: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0AB1A" w14:textId="40487E24" w:rsidR="002B499C" w:rsidRDefault="00B5476F">
            <w:pPr>
              <w:pStyle w:val="AbsatzTab12Pt1-1Kur"/>
            </w:pPr>
            <w:r>
              <w:t>Internetzugang im LAN</w:t>
            </w:r>
          </w:p>
        </w:tc>
      </w:tr>
      <w:tr w:rsidR="002B499C" w14:paraId="3D6382A8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A0F502" w14:textId="77777777" w:rsidR="002B499C" w:rsidRDefault="00D279D9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4623" w14:textId="0DAFD505" w:rsidR="002B499C" w:rsidRDefault="00B5476F">
            <w:pPr>
              <w:pStyle w:val="AbsatzTab12Pt1-1Kur"/>
            </w:pPr>
            <w:r>
              <w:t>Es wurde getestet ob man über das L</w:t>
            </w:r>
            <w:r w:rsidR="00D279D9">
              <w:t>AN</w:t>
            </w:r>
            <w:r>
              <w:t xml:space="preserve"> auf verschiedene Webseiten kommt.</w:t>
            </w:r>
          </w:p>
        </w:tc>
      </w:tr>
      <w:tr w:rsidR="002B499C" w14:paraId="2DC781D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984DFC" w14:textId="77777777" w:rsidR="002B499C" w:rsidRDefault="00D279D9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860D" w14:textId="1183C557" w:rsidR="002B499C" w:rsidRDefault="00B5476F">
            <w:pPr>
              <w:pStyle w:val="AbsatzTab12Pt1-1Kur"/>
            </w:pPr>
            <w:r>
              <w:t>Es muss eine Internetverbindung über das LAN hergestellt werden.</w:t>
            </w:r>
          </w:p>
        </w:tc>
      </w:tr>
      <w:tr w:rsidR="002B499C" w14:paraId="478FCF4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CC8B70" w14:textId="77777777" w:rsidR="002B499C" w:rsidRDefault="00D279D9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3755" w14:textId="5E71AF6C" w:rsidR="002B499C" w:rsidRDefault="00B5476F">
            <w:pPr>
              <w:pStyle w:val="AbsatzTab12Pt1-1Kur"/>
            </w:pPr>
            <w:r>
              <w:t>Es wurden verschiedene Webseiten über das LAN abgerufen.</w:t>
            </w:r>
          </w:p>
          <w:p w14:paraId="176D8415" w14:textId="77777777" w:rsidR="002B499C" w:rsidRDefault="002B499C">
            <w:pPr>
              <w:pStyle w:val="AbsatzTab12Pt1-1Kur"/>
            </w:pPr>
          </w:p>
          <w:p w14:paraId="5F70E90D" w14:textId="77777777" w:rsidR="002B499C" w:rsidRDefault="002B499C">
            <w:pPr>
              <w:pStyle w:val="AbsatzTab12Pt1-1Kur"/>
            </w:pPr>
          </w:p>
          <w:p w14:paraId="09A9863F" w14:textId="77777777" w:rsidR="002B499C" w:rsidRDefault="002B499C">
            <w:pPr>
              <w:pStyle w:val="AbsatzTab12Pt1-1Kur"/>
            </w:pPr>
          </w:p>
        </w:tc>
      </w:tr>
      <w:tr w:rsidR="002B499C" w14:paraId="4FC3271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1030C2" w14:textId="77777777" w:rsidR="002B499C" w:rsidRDefault="00D279D9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6B60" w14:textId="1572494E" w:rsidR="002B499C" w:rsidRDefault="00B5476F">
            <w:pPr>
              <w:pStyle w:val="AbsatzTab12Pt1-1Kur"/>
            </w:pPr>
            <w:r>
              <w:t>Die Webseiten werden fehlerlos aufgerufen.</w:t>
            </w:r>
          </w:p>
        </w:tc>
      </w:tr>
    </w:tbl>
    <w:p w14:paraId="0CBFF980" w14:textId="77777777" w:rsidR="002B499C" w:rsidRDefault="00D279D9">
      <w:pPr>
        <w:pStyle w:val="Text-Titel"/>
      </w:pPr>
      <w:bookmarkStart w:id="16" w:name="_Toc493855175"/>
      <w:r>
        <w:t>Testdurchführung und Testergebnis</w:t>
      </w:r>
      <w:bookmarkEnd w:id="16"/>
      <w:r>
        <w:t xml:space="preserve"> (Mängelklasse)</w:t>
      </w:r>
    </w:p>
    <w:p w14:paraId="3BD349F0" w14:textId="77777777" w:rsidR="002B499C" w:rsidRDefault="002B499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2B499C" w14:paraId="4770BB3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C85CFF" w14:textId="77777777" w:rsidR="002B499C" w:rsidRDefault="00D279D9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7030" w14:textId="7BFAF118" w:rsidR="002B499C" w:rsidRDefault="00B5476F">
            <w:pPr>
              <w:pStyle w:val="AbsatzTab12Pt1-1Kur"/>
            </w:pPr>
            <w:r>
              <w:t>12.01.2024</w:t>
            </w:r>
          </w:p>
        </w:tc>
      </w:tr>
      <w:tr w:rsidR="002B499C" w14:paraId="79E90BC8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CA8498" w14:textId="77777777" w:rsidR="002B499C" w:rsidRDefault="00D279D9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D98BA" w14:textId="47C7AADF" w:rsidR="002B499C" w:rsidRDefault="00B5476F">
            <w:pPr>
              <w:pStyle w:val="AbsatzTab12Pt1-1Kur"/>
            </w:pPr>
            <w:r>
              <w:t>Rahel Hüppi, Colin Piguet, Cyril Tobler</w:t>
            </w:r>
          </w:p>
        </w:tc>
      </w:tr>
      <w:tr w:rsidR="002B499C" w14:paraId="22D301D8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5ED4A" w14:textId="77777777" w:rsidR="002B499C" w:rsidRDefault="00D279D9">
            <w:pPr>
              <w:pStyle w:val="AbsatzTab12PtTitel"/>
            </w:pPr>
            <w:r>
              <w:t>Mängelklasse*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36FA" w14:textId="1BD8C059" w:rsidR="002B499C" w:rsidRDefault="00D279D9">
            <w:pPr>
              <w:pStyle w:val="AbsatzTab12Pt1-1Kur"/>
            </w:pPr>
            <w:r>
              <w:t>0</w:t>
            </w:r>
          </w:p>
        </w:tc>
      </w:tr>
      <w:tr w:rsidR="002B499C" w14:paraId="3C5B20C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A79F6" w14:textId="77777777" w:rsidR="002B499C" w:rsidRDefault="00D279D9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9894" w14:textId="6E8E1186" w:rsidR="002B499C" w:rsidRDefault="00D279D9">
            <w:pPr>
              <w:pStyle w:val="AbsatzTab12Pt1-1Kur"/>
            </w:pPr>
            <w:r>
              <w:t>-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2B499C" w14:paraId="32E2CE4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068423" w14:textId="77777777" w:rsidR="002B499C" w:rsidRDefault="00D279D9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EB84" w14:textId="59DC225E" w:rsidR="002B499C" w:rsidRDefault="00D279D9">
            <w:pPr>
              <w:pStyle w:val="AbsatzTab12Pt1-1Kur"/>
            </w:pPr>
            <w:r>
              <w:t>Alles funktioniert super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2B499C" w14:paraId="1AB840F5" w14:textId="77777777">
        <w:tc>
          <w:tcPr>
            <w:tcW w:w="9214" w:type="dxa"/>
            <w:gridSpan w:val="2"/>
            <w:shd w:val="clear" w:color="auto" w:fill="F0F0F0"/>
          </w:tcPr>
          <w:p w14:paraId="4210D495" w14:textId="77777777" w:rsidR="002B499C" w:rsidRDefault="00D279D9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29A0AEE7" w14:textId="77777777" w:rsidR="002B499C" w:rsidRDefault="00D279D9">
      <w:pPr>
        <w:pStyle w:val="berschrift1"/>
        <w:pageBreakBefore/>
        <w:numPr>
          <w:ilvl w:val="0"/>
          <w:numId w:val="28"/>
        </w:numPr>
        <w:ind w:left="431" w:hanging="431"/>
      </w:pPr>
      <w:bookmarkStart w:id="17" w:name="_Toc155965731"/>
      <w:r>
        <w:lastRenderedPageBreak/>
        <w:t>Testfall</w:t>
      </w:r>
      <w:bookmarkEnd w:id="17"/>
    </w:p>
    <w:p w14:paraId="14629ABA" w14:textId="77777777" w:rsidR="002B499C" w:rsidRDefault="00D279D9">
      <w:pPr>
        <w:pStyle w:val="Text-Titel"/>
      </w:pPr>
      <w:r>
        <w:t>Testfallbeschreibung</w:t>
      </w:r>
    </w:p>
    <w:p w14:paraId="25D69E00" w14:textId="77777777" w:rsidR="002B499C" w:rsidRDefault="002B499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2B499C" w14:paraId="3AB6E75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823F7" w14:textId="77777777" w:rsidR="002B499C" w:rsidRDefault="00D279D9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89CE3" w14:textId="77777777" w:rsidR="002B499C" w:rsidRDefault="00D279D9">
            <w:pPr>
              <w:pStyle w:val="AbsatzTab12Pt1-1Kur"/>
            </w:pPr>
            <w: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7885B" w14:textId="040C8894" w:rsidR="002B499C" w:rsidRDefault="00B5476F">
            <w:pPr>
              <w:pStyle w:val="AbsatzTab12Pt1-1Kur"/>
            </w:pPr>
            <w:r>
              <w:t>IP Verteilung über DHCP im LAN</w:t>
            </w:r>
          </w:p>
        </w:tc>
      </w:tr>
      <w:tr w:rsidR="002B499C" w14:paraId="3CFBBAC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6F8F6" w14:textId="77777777" w:rsidR="002B499C" w:rsidRDefault="00D279D9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B9D9" w14:textId="348CC273" w:rsidR="002B499C" w:rsidRDefault="00D279D9">
            <w:pPr>
              <w:pStyle w:val="AbsatzTab12Pt1-1Kur"/>
            </w:pPr>
            <w:r>
              <w:t xml:space="preserve">Es wird getestet ob die IP-Adressen </w:t>
            </w:r>
            <w:r w:rsidRPr="00D279D9">
              <w:t>172.16.1.</w:t>
            </w:r>
            <w:r w:rsidRPr="00D279D9">
              <w:t xml:space="preserve"> </w:t>
            </w:r>
            <w:r>
              <w:t>165-</w:t>
            </w:r>
            <w:r w:rsidRPr="00D279D9">
              <w:t>172.16.1.</w:t>
            </w:r>
            <w:r w:rsidRPr="00D279D9">
              <w:t xml:space="preserve"> </w:t>
            </w:r>
            <w:r>
              <w:t>190 automatisch vergeben werden.</w:t>
            </w:r>
          </w:p>
        </w:tc>
      </w:tr>
      <w:tr w:rsidR="002B499C" w14:paraId="011B71B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397BBA" w14:textId="77777777" w:rsidR="002B499C" w:rsidRDefault="00D279D9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45B7" w14:textId="1F2B8AEB" w:rsidR="002B499C" w:rsidRDefault="00D279D9">
            <w:pPr>
              <w:pStyle w:val="AbsatzTab12Pt1-1Kur"/>
            </w:pPr>
            <w:r>
              <w:t>Es wird automatisch eine IP Adresse des Bereiches verteilt.</w:t>
            </w:r>
          </w:p>
        </w:tc>
      </w:tr>
      <w:tr w:rsidR="002B499C" w14:paraId="73B247C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E588F1" w14:textId="77777777" w:rsidR="002B499C" w:rsidRDefault="00D279D9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3FC5" w14:textId="0099F070" w:rsidR="002B499C" w:rsidRDefault="00D279D9">
            <w:pPr>
              <w:pStyle w:val="AbsatzTab12Pt1-1Kur"/>
            </w:pPr>
            <w:r>
              <w:t>Es wurde eine neue LAN Verbindung hergestellt und geschaut, ob die IP in dem vorgegebenen Bereich liegt.</w:t>
            </w:r>
          </w:p>
          <w:p w14:paraId="11725315" w14:textId="77777777" w:rsidR="002B499C" w:rsidRDefault="002B499C">
            <w:pPr>
              <w:pStyle w:val="AbsatzTab12Pt1-1Kur"/>
            </w:pPr>
          </w:p>
          <w:p w14:paraId="69E9F4A3" w14:textId="77777777" w:rsidR="002B499C" w:rsidRDefault="002B499C">
            <w:pPr>
              <w:pStyle w:val="AbsatzTab12Pt1-1Kur"/>
            </w:pPr>
          </w:p>
          <w:p w14:paraId="4F5B1144" w14:textId="77777777" w:rsidR="002B499C" w:rsidRDefault="002B499C">
            <w:pPr>
              <w:pStyle w:val="AbsatzTab12Pt1-1Kur"/>
            </w:pPr>
          </w:p>
        </w:tc>
      </w:tr>
      <w:tr w:rsidR="002B499C" w14:paraId="6B50C52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79651B" w14:textId="77777777" w:rsidR="002B499C" w:rsidRDefault="00D279D9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8A5C" w14:textId="414F6CEF" w:rsidR="002B499C" w:rsidRDefault="00D279D9">
            <w:pPr>
              <w:pStyle w:val="AbsatzTab12Pt1-1Kur"/>
            </w:pPr>
            <w:r>
              <w:t>Die IP liegen alle in dem Bereich</w:t>
            </w:r>
          </w:p>
        </w:tc>
      </w:tr>
    </w:tbl>
    <w:p w14:paraId="14A98D25" w14:textId="77777777" w:rsidR="002B499C" w:rsidRDefault="00D279D9">
      <w:pPr>
        <w:pStyle w:val="Text-Titel"/>
      </w:pPr>
      <w:r>
        <w:t>Testdurchführung und Testergebnis (Mängelklasse)</w:t>
      </w:r>
    </w:p>
    <w:p w14:paraId="47987BAA" w14:textId="77777777" w:rsidR="002B499C" w:rsidRDefault="002B499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2B499C" w14:paraId="596FD55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CCFD94" w14:textId="77777777" w:rsidR="002B499C" w:rsidRDefault="00D279D9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E1EB" w14:textId="5EBB97C2" w:rsidR="002B499C" w:rsidRDefault="00D279D9">
            <w:pPr>
              <w:pStyle w:val="AbsatzTab12Pt1-1Kur"/>
            </w:pPr>
            <w:r>
              <w:t>12.01.2024</w:t>
            </w:r>
          </w:p>
        </w:tc>
      </w:tr>
      <w:tr w:rsidR="002B499C" w14:paraId="264A35EB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7D301" w14:textId="77777777" w:rsidR="002B499C" w:rsidRDefault="00D279D9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EE2" w14:textId="66B40D82" w:rsidR="002B499C" w:rsidRDefault="00B5476F">
            <w:pPr>
              <w:pStyle w:val="AbsatzTab12Pt1-1Kur"/>
            </w:pPr>
            <w:r>
              <w:t>Rahel Hüppi, Colin Piguet, Cyril Tobler</w:t>
            </w:r>
          </w:p>
        </w:tc>
      </w:tr>
      <w:tr w:rsidR="002B499C" w14:paraId="0451C41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034EEB" w14:textId="77777777" w:rsidR="002B499C" w:rsidRDefault="00D279D9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38FC" w14:textId="138AF926" w:rsidR="002B499C" w:rsidRDefault="00D279D9">
            <w:pPr>
              <w:pStyle w:val="AbsatzTab12Pt1-1Kur"/>
            </w:pPr>
            <w:r>
              <w:t>0</w:t>
            </w:r>
          </w:p>
        </w:tc>
      </w:tr>
      <w:tr w:rsidR="002B499C" w14:paraId="6161556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DC3DBC" w14:textId="77777777" w:rsidR="002B499C" w:rsidRDefault="00D279D9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398A" w14:textId="16CB4F3F" w:rsidR="002B499C" w:rsidRDefault="00D279D9">
            <w:pPr>
              <w:pStyle w:val="AbsatzTab12Pt1-1Kur"/>
            </w:pPr>
            <w:r>
              <w:t>-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2B499C" w14:paraId="551F16A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1603F7" w14:textId="77777777" w:rsidR="002B499C" w:rsidRDefault="00D279D9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19BC" w14:textId="6007B688" w:rsidR="002B499C" w:rsidRDefault="00D279D9">
            <w:pPr>
              <w:pStyle w:val="AbsatzTab12Pt1-1Kur"/>
            </w:pPr>
            <w:r>
              <w:t>Alles hat funktioniert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2B499C" w14:paraId="37E5E0EA" w14:textId="77777777">
        <w:tc>
          <w:tcPr>
            <w:tcW w:w="9214" w:type="dxa"/>
            <w:gridSpan w:val="2"/>
            <w:shd w:val="clear" w:color="auto" w:fill="F0F0F0"/>
          </w:tcPr>
          <w:p w14:paraId="24B46726" w14:textId="77777777" w:rsidR="002B499C" w:rsidRDefault="00D279D9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1528B51B" w14:textId="77777777" w:rsidR="00D279D9" w:rsidRDefault="00D279D9" w:rsidP="00D279D9">
      <w:pPr>
        <w:pStyle w:val="berschrift1"/>
        <w:pageBreakBefore/>
        <w:numPr>
          <w:ilvl w:val="0"/>
          <w:numId w:val="28"/>
        </w:numPr>
        <w:ind w:left="431" w:hanging="431"/>
      </w:pPr>
      <w:bookmarkStart w:id="18" w:name="_Toc155965732"/>
      <w:r>
        <w:lastRenderedPageBreak/>
        <w:t>Testfall</w:t>
      </w:r>
      <w:bookmarkEnd w:id="18"/>
    </w:p>
    <w:p w14:paraId="55B88B26" w14:textId="77777777" w:rsidR="00D279D9" w:rsidRDefault="00D279D9" w:rsidP="00D279D9">
      <w:pPr>
        <w:pStyle w:val="Text-Titel"/>
      </w:pPr>
      <w:r>
        <w:t>Testfallbeschreibung</w:t>
      </w:r>
    </w:p>
    <w:p w14:paraId="23BF0F71" w14:textId="77777777" w:rsidR="00D279D9" w:rsidRDefault="00D279D9" w:rsidP="00D279D9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279D9" w14:paraId="73ED19E3" w14:textId="77777777" w:rsidTr="00C2367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C02555" w14:textId="77777777" w:rsidR="00D279D9" w:rsidRDefault="00D279D9" w:rsidP="00C2367A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5326E" w14:textId="14CA471A" w:rsidR="00D279D9" w:rsidRDefault="00D279D9" w:rsidP="00C2367A">
            <w:pPr>
              <w:pStyle w:val="AbsatzTab12Pt1-1Kur"/>
            </w:pPr>
            <w:r>
              <w:t>T-00</w:t>
            </w:r>
            <w:r>
              <w:t>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C65E1" w14:textId="558B8BE9" w:rsidR="00D279D9" w:rsidRDefault="00D279D9" w:rsidP="00C2367A">
            <w:pPr>
              <w:pStyle w:val="AbsatzTab12Pt1-1Kur"/>
            </w:pPr>
            <w:r>
              <w:t xml:space="preserve">Internetzugang im </w:t>
            </w:r>
            <w:r>
              <w:t>W</w:t>
            </w:r>
            <w:r>
              <w:t>LAN</w:t>
            </w:r>
          </w:p>
        </w:tc>
      </w:tr>
      <w:tr w:rsidR="00D279D9" w14:paraId="46F3EA42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71FA9" w14:textId="77777777" w:rsidR="00D279D9" w:rsidRDefault="00D279D9" w:rsidP="00C2367A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7C86" w14:textId="1769EB5F" w:rsidR="00D279D9" w:rsidRDefault="00D279D9" w:rsidP="00C2367A">
            <w:pPr>
              <w:pStyle w:val="AbsatzTab12Pt1-1Kur"/>
            </w:pPr>
            <w:r>
              <w:t xml:space="preserve">Es wurde getestet ob man über das </w:t>
            </w:r>
            <w:r>
              <w:t>W</w:t>
            </w:r>
            <w:r>
              <w:t>L</w:t>
            </w:r>
            <w:r>
              <w:t>AN</w:t>
            </w:r>
            <w:r>
              <w:t xml:space="preserve"> auf verschiedene Webseiten kommt.</w:t>
            </w:r>
          </w:p>
        </w:tc>
      </w:tr>
      <w:tr w:rsidR="00D279D9" w14:paraId="40980C33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ECE0E" w14:textId="77777777" w:rsidR="00D279D9" w:rsidRDefault="00D279D9" w:rsidP="00C2367A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AE07" w14:textId="7326901F" w:rsidR="00D279D9" w:rsidRDefault="00D279D9" w:rsidP="00C2367A">
            <w:pPr>
              <w:pStyle w:val="AbsatzTab12Pt1-1Kur"/>
            </w:pPr>
            <w:r>
              <w:t xml:space="preserve">Es muss eine Internetverbindung über das </w:t>
            </w:r>
            <w:r>
              <w:t>W</w:t>
            </w:r>
            <w:r>
              <w:t>LAN hergestellt werden.</w:t>
            </w:r>
          </w:p>
        </w:tc>
      </w:tr>
      <w:tr w:rsidR="00D279D9" w14:paraId="0F254C75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8C936" w14:textId="77777777" w:rsidR="00D279D9" w:rsidRDefault="00D279D9" w:rsidP="00C2367A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D76F" w14:textId="00A7E781" w:rsidR="00D279D9" w:rsidRDefault="00D279D9" w:rsidP="00C2367A">
            <w:pPr>
              <w:pStyle w:val="AbsatzTab12Pt1-1Kur"/>
            </w:pPr>
            <w:r>
              <w:t xml:space="preserve">Es wurden verschiedene Webseiten über das </w:t>
            </w:r>
            <w:r>
              <w:t>W</w:t>
            </w:r>
            <w:r>
              <w:t>LAN abgerufen.</w:t>
            </w:r>
          </w:p>
          <w:p w14:paraId="23B4ADB8" w14:textId="77777777" w:rsidR="00D279D9" w:rsidRDefault="00D279D9" w:rsidP="00C2367A">
            <w:pPr>
              <w:pStyle w:val="AbsatzTab12Pt1-1Kur"/>
            </w:pPr>
          </w:p>
          <w:p w14:paraId="65793100" w14:textId="77777777" w:rsidR="00D279D9" w:rsidRDefault="00D279D9" w:rsidP="00C2367A">
            <w:pPr>
              <w:pStyle w:val="AbsatzTab12Pt1-1Kur"/>
            </w:pPr>
          </w:p>
          <w:p w14:paraId="7559BFF0" w14:textId="77777777" w:rsidR="00D279D9" w:rsidRDefault="00D279D9" w:rsidP="00C2367A">
            <w:pPr>
              <w:pStyle w:val="AbsatzTab12Pt1-1Kur"/>
            </w:pPr>
          </w:p>
        </w:tc>
      </w:tr>
      <w:tr w:rsidR="00D279D9" w14:paraId="09C643BC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F2D822" w14:textId="77777777" w:rsidR="00D279D9" w:rsidRDefault="00D279D9" w:rsidP="00C2367A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499A" w14:textId="77777777" w:rsidR="00D279D9" w:rsidRDefault="00D279D9" w:rsidP="00C2367A">
            <w:pPr>
              <w:pStyle w:val="AbsatzTab12Pt1-1Kur"/>
            </w:pPr>
            <w:r>
              <w:t>Die Webseiten werden fehlerlos aufgerufen.</w:t>
            </w:r>
          </w:p>
        </w:tc>
      </w:tr>
    </w:tbl>
    <w:p w14:paraId="16212BE9" w14:textId="77777777" w:rsidR="00D279D9" w:rsidRDefault="00D279D9" w:rsidP="00D279D9">
      <w:pPr>
        <w:pStyle w:val="Text-Titel"/>
      </w:pPr>
      <w:r>
        <w:t>Testdurchführung und Testergebnis (Mängelklasse)</w:t>
      </w:r>
    </w:p>
    <w:p w14:paraId="119E4E5B" w14:textId="77777777" w:rsidR="00D279D9" w:rsidRDefault="00D279D9" w:rsidP="00D279D9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279D9" w14:paraId="1921B3D9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30C231" w14:textId="77777777" w:rsidR="00D279D9" w:rsidRDefault="00D279D9" w:rsidP="00C2367A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9011" w14:textId="77777777" w:rsidR="00D279D9" w:rsidRDefault="00D279D9" w:rsidP="00C2367A">
            <w:pPr>
              <w:pStyle w:val="AbsatzTab12Pt1-1Kur"/>
            </w:pPr>
            <w:r>
              <w:t>12.01.2024</w:t>
            </w:r>
          </w:p>
        </w:tc>
      </w:tr>
      <w:tr w:rsidR="00D279D9" w14:paraId="67C51D11" w14:textId="77777777" w:rsidTr="00C2367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FD3857" w14:textId="77777777" w:rsidR="00D279D9" w:rsidRDefault="00D279D9" w:rsidP="00C2367A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73766" w14:textId="77777777" w:rsidR="00D279D9" w:rsidRDefault="00D279D9" w:rsidP="00C2367A">
            <w:pPr>
              <w:pStyle w:val="AbsatzTab12Pt1-1Kur"/>
            </w:pPr>
            <w:r>
              <w:t>Rahel Hüppi, Colin Piguet, Cyril Tobler</w:t>
            </w:r>
          </w:p>
        </w:tc>
      </w:tr>
      <w:tr w:rsidR="00D279D9" w14:paraId="17D946D8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90D4A" w14:textId="77777777" w:rsidR="00D279D9" w:rsidRDefault="00D279D9" w:rsidP="00C2367A">
            <w:pPr>
              <w:pStyle w:val="AbsatzTab12PtTitel"/>
            </w:pPr>
            <w:r>
              <w:t>Mängelklasse*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89E0" w14:textId="77777777" w:rsidR="00D279D9" w:rsidRDefault="00D279D9" w:rsidP="00C2367A">
            <w:pPr>
              <w:pStyle w:val="AbsatzTab12Pt1-1Kur"/>
            </w:pPr>
            <w:r>
              <w:t>0</w:t>
            </w:r>
          </w:p>
        </w:tc>
      </w:tr>
      <w:tr w:rsidR="00D279D9" w14:paraId="3071C1E9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7F989A" w14:textId="77777777" w:rsidR="00D279D9" w:rsidRDefault="00D279D9" w:rsidP="00C2367A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EE0B" w14:textId="77777777" w:rsidR="00D279D9" w:rsidRDefault="00D279D9" w:rsidP="00C2367A">
            <w:pPr>
              <w:pStyle w:val="AbsatzTab12Pt1-1Kur"/>
            </w:pPr>
            <w:r>
              <w:t>-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D279D9" w14:paraId="0A431C44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8DE0A" w14:textId="77777777" w:rsidR="00D279D9" w:rsidRDefault="00D279D9" w:rsidP="00C2367A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E9AC" w14:textId="77777777" w:rsidR="00D279D9" w:rsidRDefault="00D279D9" w:rsidP="00C2367A">
            <w:pPr>
              <w:pStyle w:val="AbsatzTab12Pt1-1Kur"/>
            </w:pPr>
            <w:r>
              <w:t>Alles funktioniert super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D279D9" w14:paraId="580695F5" w14:textId="77777777" w:rsidTr="00C2367A">
        <w:tc>
          <w:tcPr>
            <w:tcW w:w="9214" w:type="dxa"/>
            <w:gridSpan w:val="2"/>
            <w:shd w:val="clear" w:color="auto" w:fill="F0F0F0"/>
          </w:tcPr>
          <w:p w14:paraId="4BA019B2" w14:textId="77777777" w:rsidR="00D279D9" w:rsidRDefault="00D279D9" w:rsidP="00C2367A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330AE90A" w14:textId="77777777" w:rsidR="00D279D9" w:rsidRDefault="00D279D9" w:rsidP="00D279D9">
      <w:pPr>
        <w:pStyle w:val="berschrift1"/>
        <w:pageBreakBefore/>
        <w:numPr>
          <w:ilvl w:val="0"/>
          <w:numId w:val="28"/>
        </w:numPr>
        <w:ind w:left="431" w:hanging="431"/>
      </w:pPr>
      <w:bookmarkStart w:id="19" w:name="_Toc155965733"/>
      <w:r>
        <w:lastRenderedPageBreak/>
        <w:t>Testfall</w:t>
      </w:r>
      <w:bookmarkEnd w:id="19"/>
    </w:p>
    <w:p w14:paraId="449AF7BA" w14:textId="77777777" w:rsidR="00D279D9" w:rsidRDefault="00D279D9" w:rsidP="00D279D9">
      <w:pPr>
        <w:pStyle w:val="Text-Titel"/>
      </w:pPr>
      <w:r>
        <w:t>Testfallbeschreibung</w:t>
      </w:r>
    </w:p>
    <w:p w14:paraId="081E8546" w14:textId="77777777" w:rsidR="00D279D9" w:rsidRDefault="00D279D9" w:rsidP="00D279D9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279D9" w14:paraId="6F04E171" w14:textId="77777777" w:rsidTr="00C2367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EB74B9" w14:textId="77777777" w:rsidR="00D279D9" w:rsidRDefault="00D279D9" w:rsidP="00C2367A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989B8" w14:textId="75EF90EC" w:rsidR="00D279D9" w:rsidRDefault="00D279D9" w:rsidP="00C2367A">
            <w:pPr>
              <w:pStyle w:val="AbsatzTab12Pt1-1Kur"/>
            </w:pPr>
            <w:r>
              <w:t>T-00</w:t>
            </w:r>
            <w:r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50747" w14:textId="1F97DD00" w:rsidR="00D279D9" w:rsidRDefault="00D279D9" w:rsidP="00C2367A">
            <w:pPr>
              <w:pStyle w:val="AbsatzTab12Pt1-1Kur"/>
            </w:pPr>
            <w:r>
              <w:t xml:space="preserve">IP Verteilung über DHCP im </w:t>
            </w:r>
            <w:r>
              <w:t>W</w:t>
            </w:r>
            <w:r>
              <w:t>LAN</w:t>
            </w:r>
          </w:p>
        </w:tc>
      </w:tr>
      <w:tr w:rsidR="00D279D9" w14:paraId="68A5FC96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9A42A" w14:textId="77777777" w:rsidR="00D279D9" w:rsidRDefault="00D279D9" w:rsidP="00C2367A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9955" w14:textId="5483DBFE" w:rsidR="00D279D9" w:rsidRDefault="00D279D9" w:rsidP="00C2367A">
            <w:pPr>
              <w:pStyle w:val="AbsatzTab12Pt1-1Kur"/>
            </w:pPr>
            <w:r>
              <w:t xml:space="preserve">Es wird getestet ob die IP-Adressen </w:t>
            </w:r>
            <w:r w:rsidRPr="00D279D9">
              <w:t>172.16.</w:t>
            </w:r>
            <w:r>
              <w:t>2</w:t>
            </w:r>
            <w:r w:rsidRPr="00D279D9">
              <w:t>.</w:t>
            </w:r>
            <w:r>
              <w:t>165-</w:t>
            </w:r>
            <w:r w:rsidRPr="00D279D9">
              <w:t>172.16.</w:t>
            </w:r>
            <w:r>
              <w:t>2</w:t>
            </w:r>
            <w:r w:rsidRPr="00D279D9">
              <w:t>.</w:t>
            </w:r>
            <w:r>
              <w:t>190 automatisch vergeben werden.</w:t>
            </w:r>
          </w:p>
        </w:tc>
      </w:tr>
      <w:tr w:rsidR="00D279D9" w14:paraId="41BAC6A7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D7F4DD" w14:textId="77777777" w:rsidR="00D279D9" w:rsidRDefault="00D279D9" w:rsidP="00C2367A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B1D" w14:textId="77777777" w:rsidR="00D279D9" w:rsidRDefault="00D279D9" w:rsidP="00C2367A">
            <w:pPr>
              <w:pStyle w:val="AbsatzTab12Pt1-1Kur"/>
            </w:pPr>
            <w:r>
              <w:t>Es wird automatisch eine IP Adresse des Bereiches verteilt.</w:t>
            </w:r>
          </w:p>
        </w:tc>
      </w:tr>
      <w:tr w:rsidR="00D279D9" w14:paraId="4177C965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63DCE5" w14:textId="77777777" w:rsidR="00D279D9" w:rsidRDefault="00D279D9" w:rsidP="00C2367A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A11" w14:textId="2B6D55CC" w:rsidR="00D279D9" w:rsidRDefault="00D279D9" w:rsidP="00C2367A">
            <w:pPr>
              <w:pStyle w:val="AbsatzTab12Pt1-1Kur"/>
            </w:pPr>
            <w:r>
              <w:t xml:space="preserve">Es wurde eine neue </w:t>
            </w:r>
            <w:r>
              <w:t>W</w:t>
            </w:r>
            <w:r>
              <w:t xml:space="preserve">LAN Verbindung hergestellt und geschaut, ob die </w:t>
            </w:r>
            <w:r>
              <w:t>IP</w:t>
            </w:r>
            <w:r>
              <w:t xml:space="preserve"> in dem vorgegebenen Bereich liegt.</w:t>
            </w:r>
          </w:p>
          <w:p w14:paraId="427515F4" w14:textId="77777777" w:rsidR="00D279D9" w:rsidRDefault="00D279D9" w:rsidP="00C2367A">
            <w:pPr>
              <w:pStyle w:val="AbsatzTab12Pt1-1Kur"/>
            </w:pPr>
          </w:p>
          <w:p w14:paraId="20D7FB13" w14:textId="77777777" w:rsidR="00D279D9" w:rsidRDefault="00D279D9" w:rsidP="00C2367A">
            <w:pPr>
              <w:pStyle w:val="AbsatzTab12Pt1-1Kur"/>
            </w:pPr>
          </w:p>
          <w:p w14:paraId="18C7BBAE" w14:textId="77777777" w:rsidR="00D279D9" w:rsidRDefault="00D279D9" w:rsidP="00C2367A">
            <w:pPr>
              <w:pStyle w:val="AbsatzTab12Pt1-1Kur"/>
            </w:pPr>
          </w:p>
        </w:tc>
      </w:tr>
      <w:tr w:rsidR="00D279D9" w14:paraId="06EBAD5E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75F099" w14:textId="77777777" w:rsidR="00D279D9" w:rsidRDefault="00D279D9" w:rsidP="00C2367A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ED4E" w14:textId="77777777" w:rsidR="00D279D9" w:rsidRDefault="00D279D9" w:rsidP="00C2367A">
            <w:pPr>
              <w:pStyle w:val="AbsatzTab12Pt1-1Kur"/>
            </w:pPr>
            <w:r>
              <w:t>Die IP liegen alle in dem Bereich</w:t>
            </w:r>
          </w:p>
        </w:tc>
      </w:tr>
    </w:tbl>
    <w:p w14:paraId="1A66B56F" w14:textId="77777777" w:rsidR="00D279D9" w:rsidRDefault="00D279D9" w:rsidP="00D279D9">
      <w:pPr>
        <w:pStyle w:val="Text-Titel"/>
      </w:pPr>
      <w:r>
        <w:t>Testdurchführung und Testergebnis (Mängelklasse)</w:t>
      </w:r>
    </w:p>
    <w:p w14:paraId="714B2555" w14:textId="77777777" w:rsidR="00D279D9" w:rsidRDefault="00D279D9" w:rsidP="00D279D9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279D9" w14:paraId="1D409D05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E42F0E" w14:textId="77777777" w:rsidR="00D279D9" w:rsidRDefault="00D279D9" w:rsidP="00C2367A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0B9E" w14:textId="77777777" w:rsidR="00D279D9" w:rsidRDefault="00D279D9" w:rsidP="00C2367A">
            <w:pPr>
              <w:pStyle w:val="AbsatzTab12Pt1-1Kur"/>
            </w:pPr>
            <w:r>
              <w:t>12.01.2024</w:t>
            </w:r>
          </w:p>
        </w:tc>
      </w:tr>
      <w:tr w:rsidR="00D279D9" w14:paraId="3C35C06F" w14:textId="77777777" w:rsidTr="00C2367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47C84" w14:textId="77777777" w:rsidR="00D279D9" w:rsidRDefault="00D279D9" w:rsidP="00C2367A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9BA88" w14:textId="77777777" w:rsidR="00D279D9" w:rsidRDefault="00D279D9" w:rsidP="00C2367A">
            <w:pPr>
              <w:pStyle w:val="AbsatzTab12Pt1-1Kur"/>
            </w:pPr>
            <w:r>
              <w:t>Rahel Hüppi, Colin Piguet, Cyril Tobler</w:t>
            </w:r>
          </w:p>
        </w:tc>
      </w:tr>
      <w:tr w:rsidR="00D279D9" w14:paraId="7686E34E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431AC" w14:textId="77777777" w:rsidR="00D279D9" w:rsidRDefault="00D279D9" w:rsidP="00C2367A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7B0A" w14:textId="77777777" w:rsidR="00D279D9" w:rsidRDefault="00D279D9" w:rsidP="00C2367A">
            <w:pPr>
              <w:pStyle w:val="AbsatzTab12Pt1-1Kur"/>
            </w:pPr>
            <w:r>
              <w:t>0</w:t>
            </w:r>
          </w:p>
        </w:tc>
      </w:tr>
      <w:tr w:rsidR="00D279D9" w14:paraId="69544921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CB1BC7" w14:textId="77777777" w:rsidR="00D279D9" w:rsidRDefault="00D279D9" w:rsidP="00C2367A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5F43" w14:textId="77777777" w:rsidR="00D279D9" w:rsidRDefault="00D279D9" w:rsidP="00C2367A">
            <w:pPr>
              <w:pStyle w:val="AbsatzTab12Pt1-1Kur"/>
            </w:pPr>
            <w:r>
              <w:t>-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D279D9" w14:paraId="5DCF8E30" w14:textId="77777777" w:rsidTr="00C2367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6753E" w14:textId="77777777" w:rsidR="00D279D9" w:rsidRDefault="00D279D9" w:rsidP="00C2367A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A7D5" w14:textId="77777777" w:rsidR="00D279D9" w:rsidRDefault="00D279D9" w:rsidP="00C2367A">
            <w:pPr>
              <w:pStyle w:val="AbsatzTab12Pt1-1Kur"/>
            </w:pPr>
            <w:r>
              <w:t>Alles hat funktioniert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D279D9" w14:paraId="435D54FB" w14:textId="77777777" w:rsidTr="00C2367A">
        <w:tc>
          <w:tcPr>
            <w:tcW w:w="9214" w:type="dxa"/>
            <w:gridSpan w:val="2"/>
            <w:shd w:val="clear" w:color="auto" w:fill="F0F0F0"/>
          </w:tcPr>
          <w:p w14:paraId="7E8EB25B" w14:textId="77777777" w:rsidR="00D279D9" w:rsidRDefault="00D279D9" w:rsidP="00C2367A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029C57A4" w14:textId="77777777" w:rsidR="002B499C" w:rsidRDefault="002B499C">
      <w:pPr>
        <w:pStyle w:val="Absatz0Pt"/>
        <w:pageBreakBefore/>
      </w:pPr>
    </w:p>
    <w:p w14:paraId="42DAD970" w14:textId="77777777" w:rsidR="002B499C" w:rsidRDefault="00D279D9">
      <w:pPr>
        <w:pStyle w:val="Inhaltsverzeichnis"/>
      </w:pPr>
      <w:bookmarkStart w:id="20" w:name="_Toc530490790"/>
      <w:bookmarkStart w:id="21" w:name="_Toc155965734"/>
      <w:r>
        <w:t>Inhaltsverzeichnis</w:t>
      </w:r>
      <w:bookmarkEnd w:id="20"/>
      <w:bookmarkEnd w:id="21"/>
    </w:p>
    <w:bookmarkStart w:id="22" w:name="_Toc467678976"/>
    <w:bookmarkStart w:id="23" w:name="_Toc451800035"/>
    <w:bookmarkStart w:id="24" w:name="_Toc467846253"/>
    <w:bookmarkStart w:id="25" w:name="_Toc527983449"/>
    <w:bookmarkStart w:id="26" w:name="_Toc530490791"/>
    <w:p w14:paraId="696FF244" w14:textId="36D06DF5" w:rsidR="00D279D9" w:rsidRDefault="00D279D9">
      <w:pPr>
        <w:pStyle w:val="Verzeichnis8"/>
        <w:rPr>
          <w:rFonts w:asciiTheme="minorHAnsi" w:eastAsiaTheme="minorEastAsia" w:hAnsiTheme="minorHAnsi" w:cstheme="minorBidi"/>
          <w:i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"1-4" \t "Überschrift 8;1;Überschrift 9;2;Inhaltsverzeichnis;7;Inhaltsverzeichnis 12;8;Checkliste;1;Titel-Überschrift;9" </w:instrText>
      </w:r>
      <w:r>
        <w:fldChar w:fldCharType="separate"/>
      </w:r>
      <w:r>
        <w:t>Änderungsverzeichnis</w:t>
      </w:r>
      <w:r>
        <w:tab/>
      </w:r>
      <w:r>
        <w:fldChar w:fldCharType="begin"/>
      </w:r>
      <w:r>
        <w:instrText xml:space="preserve"> PAGEREF _Toc155965727 \h </w:instrText>
      </w:r>
      <w:r>
        <w:fldChar w:fldCharType="separate"/>
      </w:r>
      <w:r>
        <w:t>1</w:t>
      </w:r>
      <w:r>
        <w:fldChar w:fldCharType="end"/>
      </w:r>
    </w:p>
    <w:p w14:paraId="06ADFB37" w14:textId="5F40E8FB" w:rsidR="00D279D9" w:rsidRDefault="00D279D9">
      <w:pPr>
        <w:pStyle w:val="Verzeichnis8"/>
        <w:rPr>
          <w:rFonts w:asciiTheme="minorHAnsi" w:eastAsiaTheme="minorEastAsia" w:hAnsiTheme="minorHAnsi" w:cstheme="minorBidi"/>
          <w:i w:val="0"/>
          <w:kern w:val="2"/>
          <w:sz w:val="22"/>
          <w:szCs w:val="22"/>
          <w14:ligatures w14:val="standardContextual"/>
        </w:rPr>
      </w:pPr>
      <w:r>
        <w:t>Beschreibung</w:t>
      </w:r>
      <w:r>
        <w:tab/>
      </w:r>
      <w:r>
        <w:fldChar w:fldCharType="begin"/>
      </w:r>
      <w:r>
        <w:instrText xml:space="preserve"> PAGEREF _Toc155965728 \h </w:instrText>
      </w:r>
      <w:r>
        <w:fldChar w:fldCharType="separate"/>
      </w:r>
      <w:r>
        <w:t>1</w:t>
      </w:r>
      <w:r>
        <w:fldChar w:fldCharType="end"/>
      </w:r>
    </w:p>
    <w:p w14:paraId="5B8B1EA8" w14:textId="79445015" w:rsidR="00D279D9" w:rsidRDefault="00D279D9">
      <w:pPr>
        <w:pStyle w:val="Verzeichnis9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de-CH"/>
          <w14:ligatures w14:val="standardContextual"/>
        </w:rPr>
      </w:pPr>
      <w:r>
        <w:t>Übersicht der Testfälle / Testdurchführungen</w:t>
      </w:r>
      <w:r>
        <w:tab/>
      </w:r>
      <w:r>
        <w:fldChar w:fldCharType="begin"/>
      </w:r>
      <w:r>
        <w:instrText xml:space="preserve"> PAGEREF _Toc155965729 \h </w:instrText>
      </w:r>
      <w:r>
        <w:fldChar w:fldCharType="separate"/>
      </w:r>
      <w:r>
        <w:t>2</w:t>
      </w:r>
      <w:r>
        <w:fldChar w:fldCharType="end"/>
      </w:r>
    </w:p>
    <w:p w14:paraId="0323FD49" w14:textId="32FE745A" w:rsidR="00D279D9" w:rsidRDefault="00D279D9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_Toc155965730 \h </w:instrText>
      </w:r>
      <w:r>
        <w:fldChar w:fldCharType="separate"/>
      </w:r>
      <w:r>
        <w:t>4</w:t>
      </w:r>
      <w:r>
        <w:fldChar w:fldCharType="end"/>
      </w:r>
    </w:p>
    <w:p w14:paraId="16B87C5D" w14:textId="7F0E2648" w:rsidR="00D279D9" w:rsidRDefault="00D279D9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_Toc155965731 \h </w:instrText>
      </w:r>
      <w:r>
        <w:fldChar w:fldCharType="separate"/>
      </w:r>
      <w:r>
        <w:t>5</w:t>
      </w:r>
      <w:r>
        <w:fldChar w:fldCharType="end"/>
      </w:r>
    </w:p>
    <w:p w14:paraId="3E87C106" w14:textId="0924F604" w:rsidR="00D279D9" w:rsidRDefault="00D279D9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_Toc155965732 \h </w:instrText>
      </w:r>
      <w:r>
        <w:fldChar w:fldCharType="separate"/>
      </w:r>
      <w:r>
        <w:t>6</w:t>
      </w:r>
      <w:r>
        <w:fldChar w:fldCharType="end"/>
      </w:r>
    </w:p>
    <w:p w14:paraId="7904C75C" w14:textId="6A30C494" w:rsidR="00D279D9" w:rsidRDefault="00D279D9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_Toc155965733 \h </w:instrText>
      </w:r>
      <w:r>
        <w:fldChar w:fldCharType="separate"/>
      </w:r>
      <w:r>
        <w:t>7</w:t>
      </w:r>
      <w:r>
        <w:fldChar w:fldCharType="end"/>
      </w:r>
    </w:p>
    <w:p w14:paraId="47611FDD" w14:textId="11E6BBD4" w:rsidR="00D279D9" w:rsidRDefault="00D279D9">
      <w:pPr>
        <w:pStyle w:val="Verzeichnis7"/>
        <w:rPr>
          <w:rFonts w:asciiTheme="minorHAnsi" w:eastAsiaTheme="minorEastAsia" w:hAnsiTheme="minorHAnsi" w:cstheme="minorBidi"/>
          <w:kern w:val="2"/>
          <w:sz w:val="22"/>
          <w:szCs w:val="22"/>
          <w:lang w:eastAsia="de-CH"/>
          <w14:ligatures w14:val="standardContextual"/>
        </w:rPr>
      </w:pPr>
      <w:r>
        <w:t>Inhaltsverzeichnis</w:t>
      </w:r>
      <w:r>
        <w:tab/>
      </w:r>
      <w:r>
        <w:fldChar w:fldCharType="begin"/>
      </w:r>
      <w:r>
        <w:instrText xml:space="preserve"> PAGEREF _Toc155965734 \h </w:instrText>
      </w:r>
      <w:r>
        <w:fldChar w:fldCharType="separate"/>
      </w:r>
      <w:r>
        <w:t>8</w:t>
      </w:r>
      <w:r>
        <w:fldChar w:fldCharType="end"/>
      </w:r>
    </w:p>
    <w:p w14:paraId="1973F3E6" w14:textId="74103C78" w:rsidR="002B499C" w:rsidRDefault="00D279D9">
      <w:pPr>
        <w:pStyle w:val="Absatz0Pt"/>
      </w:pPr>
      <w:r>
        <w:rPr>
          <w:noProof/>
        </w:rPr>
        <w:fldChar w:fldCharType="end"/>
      </w:r>
    </w:p>
    <w:bookmarkEnd w:id="22"/>
    <w:bookmarkEnd w:id="23"/>
    <w:bookmarkEnd w:id="24"/>
    <w:bookmarkEnd w:id="25"/>
    <w:bookmarkEnd w:id="26"/>
    <w:p w14:paraId="10608A3C" w14:textId="77777777" w:rsidR="002B499C" w:rsidRDefault="002B499C">
      <w:pPr>
        <w:pStyle w:val="Absatz"/>
      </w:pPr>
    </w:p>
    <w:sectPr w:rsidR="002B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B4EC" w14:textId="77777777" w:rsidR="00E50A94" w:rsidRDefault="00E50A94">
      <w:pPr>
        <w:spacing w:after="0" w:line="240" w:lineRule="auto"/>
      </w:pPr>
      <w:r>
        <w:separator/>
      </w:r>
    </w:p>
    <w:p w14:paraId="006F73A4" w14:textId="77777777" w:rsidR="00E50A94" w:rsidRDefault="00E50A94"/>
    <w:p w14:paraId="4EB40D02" w14:textId="77777777" w:rsidR="00E50A94" w:rsidRDefault="00E50A94"/>
  </w:endnote>
  <w:endnote w:type="continuationSeparator" w:id="0">
    <w:p w14:paraId="4D9E6039" w14:textId="77777777" w:rsidR="00E50A94" w:rsidRDefault="00E50A94">
      <w:pPr>
        <w:spacing w:after="0" w:line="240" w:lineRule="auto"/>
      </w:pPr>
      <w:r>
        <w:continuationSeparator/>
      </w:r>
    </w:p>
    <w:p w14:paraId="4FDE4EBC" w14:textId="77777777" w:rsidR="00E50A94" w:rsidRDefault="00E50A94"/>
    <w:p w14:paraId="1E7F6EF2" w14:textId="77777777" w:rsidR="00E50A94" w:rsidRDefault="00E50A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2B499C" w14:paraId="15D584EF" w14:textId="77777777">
      <w:trPr>
        <w:cantSplit/>
      </w:trPr>
      <w:tc>
        <w:tcPr>
          <w:tcW w:w="9469" w:type="dxa"/>
        </w:tcPr>
        <w:p w14:paraId="5239FE16" w14:textId="77777777" w:rsidR="002B499C" w:rsidRDefault="002B499C">
          <w:pPr>
            <w:pStyle w:val="Referenz"/>
          </w:pPr>
        </w:p>
      </w:tc>
    </w:tr>
    <w:tr w:rsidR="002B499C" w14:paraId="7612097B" w14:textId="77777777">
      <w:trPr>
        <w:cantSplit/>
      </w:trPr>
      <w:tc>
        <w:tcPr>
          <w:tcW w:w="9469" w:type="dxa"/>
        </w:tcPr>
        <w:p w14:paraId="3B5990BA" w14:textId="77777777" w:rsidR="002B499C" w:rsidRDefault="00D279D9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 w:rsidR="002B499C" w14:paraId="5B8DDF48" w14:textId="77777777">
      <w:trPr>
        <w:cantSplit/>
        <w:trHeight w:hRule="exact" w:val="363"/>
      </w:trPr>
      <w:tc>
        <w:tcPr>
          <w:tcW w:w="9469" w:type="dxa"/>
        </w:tcPr>
        <w:p w14:paraId="2D02B2B0" w14:textId="77777777" w:rsidR="002B499C" w:rsidRDefault="002B499C">
          <w:pPr>
            <w:pStyle w:val="Referenz"/>
          </w:pPr>
        </w:p>
      </w:tc>
    </w:tr>
    <w:tr w:rsidR="002B499C" w14:paraId="755E7DAD" w14:textId="77777777">
      <w:trPr>
        <w:cantSplit/>
      </w:trPr>
      <w:tc>
        <w:tcPr>
          <w:tcW w:w="9469" w:type="dxa"/>
        </w:tcPr>
        <w:p w14:paraId="6CBBA2B9" w14:textId="50347C74" w:rsidR="002B499C" w:rsidRDefault="00D279D9">
          <w:pPr>
            <w:pStyle w:val="Fuzeil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50A94">
            <w:rPr>
              <w:noProof/>
              <w:color w:val="000000"/>
              <w:sz w:val="18"/>
              <w:szCs w:val="18"/>
            </w:rPr>
            <w:t>dokument3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45085A65" w14:textId="77777777" w:rsidR="002B499C" w:rsidRDefault="002B499C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2B499C" w14:paraId="68D8A781" w14:textId="77777777">
      <w:trPr>
        <w:cantSplit/>
      </w:trPr>
      <w:tc>
        <w:tcPr>
          <w:tcW w:w="9469" w:type="dxa"/>
        </w:tcPr>
        <w:p w14:paraId="2191939D" w14:textId="77777777" w:rsidR="002B499C" w:rsidRDefault="002B499C">
          <w:pPr>
            <w:pStyle w:val="Referenz"/>
          </w:pPr>
        </w:p>
      </w:tc>
    </w:tr>
    <w:tr w:rsidR="002B499C" w14:paraId="1CE72AFC" w14:textId="77777777">
      <w:trPr>
        <w:cantSplit/>
      </w:trPr>
      <w:tc>
        <w:tcPr>
          <w:tcW w:w="9469" w:type="dxa"/>
        </w:tcPr>
        <w:p w14:paraId="5A9EE5EA" w14:textId="77777777" w:rsidR="002B499C" w:rsidRDefault="00D279D9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2B499C" w14:paraId="2E4F2D2B" w14:textId="77777777">
      <w:trPr>
        <w:cantSplit/>
        <w:trHeight w:hRule="exact" w:val="363"/>
      </w:trPr>
      <w:tc>
        <w:tcPr>
          <w:tcW w:w="9469" w:type="dxa"/>
        </w:tcPr>
        <w:p w14:paraId="6B68CB61" w14:textId="77777777" w:rsidR="002B499C" w:rsidRDefault="002B499C">
          <w:pPr>
            <w:pStyle w:val="Referenz"/>
          </w:pPr>
        </w:p>
      </w:tc>
    </w:tr>
    <w:tr w:rsidR="002B499C" w14:paraId="2FC32A44" w14:textId="77777777">
      <w:trPr>
        <w:cantSplit/>
      </w:trPr>
      <w:tc>
        <w:tcPr>
          <w:tcW w:w="9469" w:type="dxa"/>
        </w:tcPr>
        <w:p w14:paraId="2E8497E0" w14:textId="6CBABD29" w:rsidR="002B499C" w:rsidRDefault="00D279D9">
          <w:pPr>
            <w:pStyle w:val="Fuzeile"/>
            <w:rPr>
              <w:color w:val="000000"/>
              <w:sz w:val="18"/>
              <w:szCs w:val="1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LOWER \* MERGEFORMAT </w:instrText>
          </w:r>
          <w:r>
            <w:rPr>
              <w:noProof/>
            </w:rPr>
            <w:fldChar w:fldCharType="separate"/>
          </w:r>
          <w:r w:rsidR="00E50A94">
            <w:rPr>
              <w:noProof/>
            </w:rPr>
            <w:t>dokument3</w:t>
          </w:r>
          <w:r>
            <w:rPr>
              <w:noProof/>
            </w:rPr>
            <w:fldChar w:fldCharType="end"/>
          </w:r>
        </w:p>
      </w:tc>
    </w:tr>
  </w:tbl>
  <w:p w14:paraId="6D394DE3" w14:textId="77777777" w:rsidR="002B499C" w:rsidRDefault="002B499C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2B499C" w14:paraId="36EF3D92" w14:textId="77777777">
      <w:trPr>
        <w:cantSplit/>
        <w:trHeight w:hRule="exact" w:val="565"/>
      </w:trPr>
      <w:tc>
        <w:tcPr>
          <w:tcW w:w="4253" w:type="dxa"/>
        </w:tcPr>
        <w:p w14:paraId="324E6CAE" w14:textId="77777777" w:rsidR="002B499C" w:rsidRDefault="002B499C">
          <w:pPr>
            <w:pStyle w:val="Referenz"/>
          </w:pPr>
        </w:p>
      </w:tc>
      <w:tc>
        <w:tcPr>
          <w:tcW w:w="5103" w:type="dxa"/>
        </w:tcPr>
        <w:p w14:paraId="05AC1D5D" w14:textId="77777777" w:rsidR="002B499C" w:rsidRDefault="00D279D9">
          <w:pPr>
            <w:pStyle w:val="Referenz"/>
          </w:pPr>
          <w:r>
            <w:rPr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62A53B35" wp14:editId="77DD5BBC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3" name="Grafik 3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B499C" w14:paraId="5C82CFBF" w14:textId="77777777">
      <w:trPr>
        <w:cantSplit/>
        <w:trHeight w:val="482"/>
      </w:trPr>
      <w:tc>
        <w:tcPr>
          <w:tcW w:w="4253" w:type="dxa"/>
        </w:tcPr>
        <w:p w14:paraId="1319DA24" w14:textId="77777777" w:rsidR="002B499C" w:rsidRDefault="002B499C">
          <w:pPr>
            <w:pStyle w:val="Fuzeile"/>
          </w:pPr>
        </w:p>
      </w:tc>
      <w:tc>
        <w:tcPr>
          <w:tcW w:w="5103" w:type="dxa"/>
        </w:tcPr>
        <w:p w14:paraId="61D25139" w14:textId="77777777" w:rsidR="002B499C" w:rsidRDefault="002B499C">
          <w:pPr>
            <w:pStyle w:val="Fuzeile"/>
          </w:pPr>
        </w:p>
      </w:tc>
    </w:tr>
  </w:tbl>
  <w:p w14:paraId="2168BCA3" w14:textId="08801520" w:rsidR="002B499C" w:rsidRDefault="00D279D9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E50A94">
      <w:rPr>
        <w:noProof/>
      </w:rPr>
      <w:t>dokument3</w:t>
    </w:r>
    <w:r>
      <w:rPr>
        <w:noProof/>
      </w:rPr>
      <w:fldChar w:fldCharType="end"/>
    </w:r>
  </w:p>
  <w:p w14:paraId="4A19826B" w14:textId="77777777" w:rsidR="002B499C" w:rsidRDefault="002B499C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97D7" w14:textId="77777777" w:rsidR="00E50A94" w:rsidRDefault="00E50A94">
      <w:pPr>
        <w:spacing w:after="0" w:line="240" w:lineRule="auto"/>
      </w:pPr>
      <w:r>
        <w:separator/>
      </w:r>
    </w:p>
    <w:p w14:paraId="0706E741" w14:textId="77777777" w:rsidR="00E50A94" w:rsidRDefault="00E50A94"/>
    <w:p w14:paraId="2EE25B6B" w14:textId="77777777" w:rsidR="00E50A94" w:rsidRDefault="00E50A94"/>
  </w:footnote>
  <w:footnote w:type="continuationSeparator" w:id="0">
    <w:p w14:paraId="0B3B1CEC" w14:textId="77777777" w:rsidR="00E50A94" w:rsidRDefault="00E50A94">
      <w:pPr>
        <w:spacing w:after="0" w:line="240" w:lineRule="auto"/>
      </w:pPr>
      <w:r>
        <w:continuationSeparator/>
      </w:r>
    </w:p>
    <w:p w14:paraId="75D12E39" w14:textId="77777777" w:rsidR="00E50A94" w:rsidRDefault="00E50A94"/>
    <w:p w14:paraId="74E72C27" w14:textId="77777777" w:rsidR="00E50A94" w:rsidRDefault="00E50A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2B499C" w14:paraId="1FFB8EED" w14:textId="77777777">
      <w:trPr>
        <w:cantSplit/>
        <w:trHeight w:hRule="exact" w:val="400"/>
      </w:trPr>
      <w:tc>
        <w:tcPr>
          <w:tcW w:w="3402" w:type="dxa"/>
        </w:tcPr>
        <w:p w14:paraId="5B008DE9" w14:textId="77777777" w:rsidR="002B499C" w:rsidRDefault="002B499C">
          <w:pPr>
            <w:pStyle w:val="Referenz"/>
          </w:pPr>
        </w:p>
      </w:tc>
      <w:tc>
        <w:tcPr>
          <w:tcW w:w="5670" w:type="dxa"/>
        </w:tcPr>
        <w:p w14:paraId="3F51032E" w14:textId="035EA188" w:rsidR="002B499C" w:rsidRDefault="00D279D9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E50A94">
            <w:t>Testprotokoll</w:t>
          </w:r>
          <w:r>
            <w:fldChar w:fldCharType="end"/>
          </w:r>
        </w:p>
        <w:p w14:paraId="21F3C5E4" w14:textId="01B5ECDF" w:rsidR="002B499C" w:rsidRDefault="00D279D9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E50A94">
            <w:t>Projektname</w:t>
          </w:r>
          <w:r>
            <w:fldChar w:fldCharType="end"/>
          </w:r>
        </w:p>
      </w:tc>
    </w:tr>
  </w:tbl>
  <w:p w14:paraId="10A6DE6F" w14:textId="77777777" w:rsidR="002B499C" w:rsidRDefault="002B499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2B499C" w14:paraId="5217DBD3" w14:textId="77777777">
      <w:trPr>
        <w:cantSplit/>
        <w:trHeight w:hRule="exact" w:val="400"/>
      </w:trPr>
      <w:tc>
        <w:tcPr>
          <w:tcW w:w="6804" w:type="dxa"/>
        </w:tcPr>
        <w:p w14:paraId="3A218DB1" w14:textId="02ABFD90" w:rsidR="002B499C" w:rsidRDefault="00D279D9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Testprotokoll</w:t>
          </w:r>
          <w:r>
            <w:fldChar w:fldCharType="end"/>
          </w:r>
        </w:p>
        <w:p w14:paraId="3445953F" w14:textId="642399BC" w:rsidR="002B499C" w:rsidRDefault="00D279D9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Projektname</w:t>
          </w:r>
          <w:r>
            <w:fldChar w:fldCharType="end"/>
          </w:r>
        </w:p>
      </w:tc>
      <w:tc>
        <w:tcPr>
          <w:tcW w:w="2268" w:type="dxa"/>
        </w:tcPr>
        <w:p w14:paraId="6C7B5279" w14:textId="77777777" w:rsidR="002B499C" w:rsidRDefault="002B499C">
          <w:pPr>
            <w:pStyle w:val="Referenz"/>
          </w:pPr>
        </w:p>
      </w:tc>
    </w:tr>
  </w:tbl>
  <w:p w14:paraId="78590ED5" w14:textId="77777777" w:rsidR="002B499C" w:rsidRDefault="002B499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2B499C" w14:paraId="70D5C861" w14:textId="77777777">
      <w:trPr>
        <w:cantSplit/>
        <w:trHeight w:hRule="exact" w:val="1814"/>
      </w:trPr>
      <w:tc>
        <w:tcPr>
          <w:tcW w:w="4848" w:type="dxa"/>
          <w:hideMark/>
        </w:tcPr>
        <w:p w14:paraId="78FCB70A" w14:textId="77777777" w:rsidR="002B499C" w:rsidRDefault="00D279D9">
          <w:pPr>
            <w:pStyle w:val="Kopfzeile"/>
          </w:pPr>
          <w:r>
            <w:pict w14:anchorId="43EC7D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4pt;height:17.15pt">
                <v:imagedata r:id="rId1" o:title=""/>
              </v:shape>
            </w:pict>
          </w:r>
        </w:p>
      </w:tc>
      <w:tc>
        <w:tcPr>
          <w:tcW w:w="5103" w:type="dxa"/>
        </w:tcPr>
        <w:p w14:paraId="1206F5F8" w14:textId="77777777" w:rsidR="002B499C" w:rsidRDefault="00D279D9">
          <w:pPr>
            <w:pStyle w:val="Kopfzeile"/>
          </w:pPr>
          <w:r>
            <w:t>Firma (Zeile 1)</w:t>
          </w:r>
        </w:p>
        <w:p w14:paraId="3016DDF9" w14:textId="77777777" w:rsidR="002B499C" w:rsidRDefault="00D279D9">
          <w:pPr>
            <w:pStyle w:val="KopfzeileFett"/>
          </w:pPr>
          <w:r>
            <w:t>Firma (Zeile 2)</w:t>
          </w:r>
        </w:p>
        <w:p w14:paraId="784E59BE" w14:textId="77777777" w:rsidR="002B499C" w:rsidRDefault="002B499C">
          <w:pPr>
            <w:pStyle w:val="Kopfzeile"/>
          </w:pPr>
        </w:p>
      </w:tc>
    </w:tr>
  </w:tbl>
  <w:p w14:paraId="547522E7" w14:textId="77777777" w:rsidR="002B499C" w:rsidRDefault="002B499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berschrift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890656118">
    <w:abstractNumId w:val="24"/>
  </w:num>
  <w:num w:numId="2" w16cid:durableId="138349924">
    <w:abstractNumId w:val="1"/>
  </w:num>
  <w:num w:numId="3" w16cid:durableId="967319328">
    <w:abstractNumId w:val="30"/>
  </w:num>
  <w:num w:numId="4" w16cid:durableId="1843274424">
    <w:abstractNumId w:val="5"/>
  </w:num>
  <w:num w:numId="5" w16cid:durableId="1502768656">
    <w:abstractNumId w:val="19"/>
  </w:num>
  <w:num w:numId="6" w16cid:durableId="1014574981">
    <w:abstractNumId w:val="6"/>
  </w:num>
  <w:num w:numId="7" w16cid:durableId="1263757278">
    <w:abstractNumId w:val="28"/>
  </w:num>
  <w:num w:numId="8" w16cid:durableId="1487437701">
    <w:abstractNumId w:val="21"/>
  </w:num>
  <w:num w:numId="9" w16cid:durableId="1396664752">
    <w:abstractNumId w:val="29"/>
  </w:num>
  <w:num w:numId="10" w16cid:durableId="1152671740">
    <w:abstractNumId w:val="15"/>
  </w:num>
  <w:num w:numId="11" w16cid:durableId="1562328507">
    <w:abstractNumId w:val="26"/>
  </w:num>
  <w:num w:numId="12" w16cid:durableId="1242372216">
    <w:abstractNumId w:val="3"/>
  </w:num>
  <w:num w:numId="13" w16cid:durableId="1603567214">
    <w:abstractNumId w:val="14"/>
  </w:num>
  <w:num w:numId="14" w16cid:durableId="854004477">
    <w:abstractNumId w:val="18"/>
  </w:num>
  <w:num w:numId="15" w16cid:durableId="1940335996">
    <w:abstractNumId w:val="12"/>
  </w:num>
  <w:num w:numId="16" w16cid:durableId="108473738">
    <w:abstractNumId w:val="25"/>
  </w:num>
  <w:num w:numId="17" w16cid:durableId="528681410">
    <w:abstractNumId w:val="10"/>
  </w:num>
  <w:num w:numId="18" w16cid:durableId="2070838007">
    <w:abstractNumId w:val="16"/>
  </w:num>
  <w:num w:numId="19" w16cid:durableId="739786772">
    <w:abstractNumId w:val="9"/>
  </w:num>
  <w:num w:numId="20" w16cid:durableId="1009403361">
    <w:abstractNumId w:val="20"/>
  </w:num>
  <w:num w:numId="21" w16cid:durableId="241911489">
    <w:abstractNumId w:val="22"/>
  </w:num>
  <w:num w:numId="22" w16cid:durableId="539561555">
    <w:abstractNumId w:val="2"/>
  </w:num>
  <w:num w:numId="23" w16cid:durableId="1698313474">
    <w:abstractNumId w:val="7"/>
  </w:num>
  <w:num w:numId="24" w16cid:durableId="1317568493">
    <w:abstractNumId w:val="27"/>
  </w:num>
  <w:num w:numId="25" w16cid:durableId="327440899">
    <w:abstractNumId w:val="11"/>
  </w:num>
  <w:num w:numId="26" w16cid:durableId="669871048">
    <w:abstractNumId w:val="13"/>
  </w:num>
  <w:num w:numId="27" w16cid:durableId="262422708">
    <w:abstractNumId w:val="8"/>
  </w:num>
  <w:num w:numId="28" w16cid:durableId="1068919492">
    <w:abstractNumId w:val="17"/>
  </w:num>
  <w:num w:numId="29" w16cid:durableId="1113017108">
    <w:abstractNumId w:val="23"/>
  </w:num>
  <w:num w:numId="30" w16cid:durableId="165101589">
    <w:abstractNumId w:val="4"/>
  </w:num>
  <w:num w:numId="31" w16cid:durableId="281500040">
    <w:abstractNumId w:val="0"/>
  </w:num>
  <w:num w:numId="32" w16cid:durableId="1535540496">
    <w:abstractNumId w:val="0"/>
  </w:num>
  <w:num w:numId="33" w16cid:durableId="369502612">
    <w:abstractNumId w:val="0"/>
  </w:num>
  <w:num w:numId="34" w16cid:durableId="1919048495">
    <w:abstractNumId w:val="17"/>
  </w:num>
  <w:num w:numId="35" w16cid:durableId="66658497">
    <w:abstractNumId w:val="17"/>
  </w:num>
  <w:num w:numId="36" w16cid:durableId="1991519062">
    <w:abstractNumId w:val="17"/>
  </w:num>
  <w:num w:numId="37" w16cid:durableId="1796101578">
    <w:abstractNumId w:val="17"/>
  </w:num>
  <w:num w:numId="38" w16cid:durableId="999699570">
    <w:abstractNumId w:val="17"/>
  </w:num>
  <w:num w:numId="39" w16cid:durableId="645357698">
    <w:abstractNumId w:val="17"/>
  </w:num>
  <w:num w:numId="40" w16cid:durableId="1105033136">
    <w:abstractNumId w:val="17"/>
  </w:num>
  <w:num w:numId="41" w16cid:durableId="1527983533">
    <w:abstractNumId w:val="0"/>
  </w:num>
  <w:num w:numId="42" w16cid:durableId="1101680505">
    <w:abstractNumId w:val="0"/>
  </w:num>
  <w:num w:numId="43" w16cid:durableId="633757601">
    <w:abstractNumId w:val="19"/>
  </w:num>
  <w:num w:numId="44" w16cid:durableId="1589072301">
    <w:abstractNumId w:val="17"/>
  </w:num>
  <w:num w:numId="45" w16cid:durableId="130496516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94"/>
    <w:rsid w:val="002B499C"/>
    <w:rsid w:val="00746244"/>
    <w:rsid w:val="00B5476F"/>
    <w:rsid w:val="00D279D9"/>
    <w:rsid w:val="00E5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D29AB2"/>
  <w15:chartTrackingRefBased/>
  <w15:docId w15:val="{B33A89E5-96DF-4966-999C-D8C2CCA5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D279D9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berschrift1">
    <w:name w:val="heading 1"/>
    <w:basedOn w:val="Absatz"/>
    <w:next w:val="Absatz"/>
    <w:link w:val="berschrift1Zchn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berschrift2">
    <w:name w:val="heading 2"/>
    <w:basedOn w:val="berschrift1"/>
    <w:next w:val="Absatz"/>
    <w:link w:val="berschrift2Zchn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Absatz"/>
    <w:link w:val="berschrift3Zchn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berschrift4">
    <w:name w:val="heading 4"/>
    <w:basedOn w:val="berschrift3"/>
    <w:next w:val="Absatz"/>
    <w:link w:val="berschrift4Zchn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berschrift5">
    <w:name w:val="heading 5"/>
    <w:basedOn w:val="berschrift4"/>
    <w:next w:val="Absatz"/>
    <w:link w:val="berschrift5Zchn"/>
    <w:qFormat/>
    <w:pPr>
      <w:numPr>
        <w:ilvl w:val="4"/>
      </w:numPr>
      <w:spacing w:before="60"/>
      <w:outlineLvl w:val="4"/>
    </w:pPr>
    <w:rPr>
      <w:b w:val="0"/>
    </w:rPr>
  </w:style>
  <w:style w:type="paragraph" w:styleId="berschrift6">
    <w:name w:val="heading 6"/>
    <w:basedOn w:val="berschrift5"/>
    <w:next w:val="Absatz"/>
    <w:link w:val="berschrift6Zchn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berschrift7">
    <w:name w:val="heading 7"/>
    <w:basedOn w:val="berschrift6"/>
    <w:next w:val="Absatz"/>
    <w:link w:val="berschrift7Zchn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berschrift8">
    <w:name w:val="heading 8"/>
    <w:basedOn w:val="Absatz"/>
    <w:next w:val="Absatz"/>
    <w:link w:val="berschrift8Zchn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berschrift9">
    <w:name w:val="heading 9"/>
    <w:basedOn w:val="Standard"/>
    <w:next w:val="Standard"/>
    <w:link w:val="berschrift9Zchn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berschrift2Zchn">
    <w:name w:val="Überschrift 2 Zchn"/>
    <w:link w:val="berschrift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berschrift3Zchn">
    <w:name w:val="Überschrift 3 Zchn"/>
    <w:link w:val="berschrift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berschrift4Zchn">
    <w:name w:val="Überschrift 4 Zchn"/>
    <w:link w:val="berschrift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berschrift5Zchn">
    <w:name w:val="Überschrift 5 Zchn"/>
    <w:link w:val="berschrift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berschrift6Zchn">
    <w:name w:val="Überschrift 6 Zchn"/>
    <w:link w:val="berschrift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berschrift7Zchn">
    <w:name w:val="Überschrift 7 Zchn"/>
    <w:link w:val="berschrift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berschrift8Zchn">
    <w:name w:val="Überschrift 8 Zchn"/>
    <w:link w:val="berschrift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berschrift9Zchn">
    <w:name w:val="Überschrift 9 Zchn"/>
    <w:link w:val="berschrift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Verzeichnis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Verzeichnis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Verzeichnis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Verzeichnis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Beschriftung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Beschriftung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Abbildungsverzeichni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Verzeichnis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Kopfzeile">
    <w:name w:val="header"/>
    <w:basedOn w:val="Absatz"/>
    <w:link w:val="KopfzeileZchn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KopfzeileZchn">
    <w:name w:val="Kopfzeile Zchn"/>
    <w:link w:val="Kopfzeil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uzeile">
    <w:name w:val="footer"/>
    <w:basedOn w:val="Absatz"/>
    <w:link w:val="FuzeileZchn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uzeileZchn">
    <w:name w:val="Fußzeile Zchn"/>
    <w:link w:val="Fuzeil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Standard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Verzeichnis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Verzeichnis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Verzeichnis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Verzeichnis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Standard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Kopfzeil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Standard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berschrift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l%20Tobler\Downloads\test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D9FC625416467087FEF6D2E8ABD9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46089-9323-4EFF-B3A0-87794A4CEE18}"/>
      </w:docPartPr>
      <w:docPartBody>
        <w:p w:rsidR="00000000" w:rsidRDefault="00000000">
          <w:pPr>
            <w:pStyle w:val="84D9FC625416467087FEF6D2E8ABD9F7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599EEA15FCD44789837C74E82F891A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C4C191-FE00-4F80-845A-472A773FE8D2}"/>
      </w:docPartPr>
      <w:docPartBody>
        <w:p w:rsidR="00000000" w:rsidRDefault="00000000">
          <w:pPr>
            <w:pStyle w:val="599EEA15FCD44789837C74E82F891A72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369941C2F8144125BD16F1784BE200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F42F60-E458-4E31-9255-FF218555B40B}"/>
      </w:docPartPr>
      <w:docPartBody>
        <w:p w:rsidR="00000000" w:rsidRDefault="00000000">
          <w:pPr>
            <w:pStyle w:val="369941C2F8144125BD16F1784BE20080"/>
          </w:pPr>
          <w:r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4D9FC625416467087FEF6D2E8ABD9F7">
    <w:name w:val="84D9FC625416467087FEF6D2E8ABD9F7"/>
  </w:style>
  <w:style w:type="paragraph" w:customStyle="1" w:styleId="599EEA15FCD44789837C74E82F891A72">
    <w:name w:val="599EEA15FCD44789837C74E82F891A72"/>
  </w:style>
  <w:style w:type="paragraph" w:customStyle="1" w:styleId="369941C2F8144125BD16F1784BE20080">
    <w:name w:val="369941C2F8144125BD16F1784BE20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testprotokoll.dotx</Template>
  <TotalTime>0</TotalTime>
  <Pages>8</Pages>
  <Words>666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Manager>Libor F. Stoupa</Manager>
  <Company>Stoupa &amp; Partners AG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Cyril Tobler</dc:creator>
  <cp:keywords>HERMES</cp:keywords>
  <dc:description>Stoupa &amp; Partners AG / Münsingen 2016-2019_x000d_
Typografische Gestaltung und Grafiken wurden ausschliesslich mit herkömmlichen Office-Werkzeugen erstellt.</dc:description>
  <cp:lastModifiedBy>Cyril Tobler</cp:lastModifiedBy>
  <cp:revision>1</cp:revision>
  <dcterms:created xsi:type="dcterms:W3CDTF">2024-01-12T13:42:00Z</dcterms:created>
  <dcterms:modified xsi:type="dcterms:W3CDTF">2024-01-12T14:29:00Z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